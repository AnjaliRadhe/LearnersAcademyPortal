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6D7C" w14:textId="77777777" w:rsidR="00FD3860" w:rsidRPr="00B338FB" w:rsidRDefault="00FD3860" w:rsidP="002D4552">
      <w:pPr>
        <w:rPr>
          <w:rFonts w:cstheme="minorHAnsi"/>
        </w:rPr>
      </w:pPr>
    </w:p>
    <w:p w14:paraId="32070FAE" w14:textId="77777777" w:rsidR="00FD3860" w:rsidRPr="00B338FB" w:rsidRDefault="00FD3860" w:rsidP="002D4552">
      <w:pPr>
        <w:rPr>
          <w:rFonts w:cstheme="minorHAnsi"/>
        </w:rPr>
      </w:pPr>
    </w:p>
    <w:p w14:paraId="53F153B0" w14:textId="77777777" w:rsidR="005620D4" w:rsidRPr="00B338FB" w:rsidRDefault="005620D4" w:rsidP="002D4552">
      <w:pPr>
        <w:rPr>
          <w:rFonts w:cstheme="minorHAnsi"/>
        </w:rPr>
      </w:pPr>
    </w:p>
    <w:p w14:paraId="6C2459BB" w14:textId="77777777" w:rsidR="005620D4" w:rsidRPr="00B338FB" w:rsidRDefault="005620D4" w:rsidP="002D4552">
      <w:pPr>
        <w:rPr>
          <w:rFonts w:cstheme="minorHAnsi"/>
        </w:rPr>
      </w:pPr>
    </w:p>
    <w:p w14:paraId="4993501F" w14:textId="77777777" w:rsidR="005620D4" w:rsidRPr="00B338FB" w:rsidRDefault="005620D4" w:rsidP="002D4552">
      <w:pPr>
        <w:rPr>
          <w:rFonts w:cstheme="minorHAnsi"/>
        </w:rPr>
      </w:pPr>
    </w:p>
    <w:p w14:paraId="116D56E9" w14:textId="77777777" w:rsidR="00311760" w:rsidRPr="006E0964" w:rsidRDefault="00311760" w:rsidP="00E261ED">
      <w:pPr>
        <w:pStyle w:val="Header"/>
        <w:jc w:val="center"/>
        <w:rPr>
          <w:rFonts w:cstheme="minorHAnsi"/>
          <w:b/>
          <w:color w:val="595959" w:themeColor="text1" w:themeTint="A6"/>
          <w:sz w:val="40"/>
          <w:szCs w:val="40"/>
        </w:rPr>
      </w:pPr>
      <w:r w:rsidRPr="006E0964">
        <w:rPr>
          <w:rFonts w:cstheme="minorHAnsi"/>
          <w:b/>
          <w:noProof/>
          <w:color w:val="595959" w:themeColor="text1" w:themeTint="A6"/>
          <w:sz w:val="40"/>
          <w:szCs w:val="40"/>
        </w:rPr>
        <w:t>FINAL SPECIFICATION DOCUMENT</w:t>
      </w:r>
    </w:p>
    <w:p w14:paraId="33759266" w14:textId="77777777" w:rsidR="00C30240" w:rsidRPr="00B338FB" w:rsidRDefault="00C30240" w:rsidP="002D4552">
      <w:pPr>
        <w:rPr>
          <w:rFonts w:cstheme="minorHAnsi"/>
        </w:rPr>
      </w:pPr>
    </w:p>
    <w:p w14:paraId="407E246D" w14:textId="77777777" w:rsidR="00C30240" w:rsidRPr="00B338FB" w:rsidRDefault="00C30240" w:rsidP="002D4552">
      <w:pPr>
        <w:rPr>
          <w:rFonts w:cstheme="minorHAnsi"/>
        </w:rPr>
      </w:pPr>
    </w:p>
    <w:p w14:paraId="42484D7A" w14:textId="77777777" w:rsidR="005620D4" w:rsidRPr="00B338FB" w:rsidRDefault="005620D4" w:rsidP="002D4552">
      <w:pPr>
        <w:rPr>
          <w:rFonts w:cstheme="minorHAnsi"/>
        </w:rPr>
      </w:pPr>
    </w:p>
    <w:p w14:paraId="6AD12007" w14:textId="77777777" w:rsidR="005620D4" w:rsidRPr="00B338FB" w:rsidRDefault="005620D4" w:rsidP="002D4552">
      <w:pPr>
        <w:rPr>
          <w:rFonts w:cstheme="minorHAnsi"/>
        </w:rPr>
      </w:pPr>
      <w:r w:rsidRPr="00B338F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616CC8D" wp14:editId="3255756B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5D498" id="Rounded Rectangle 1" o:spid="_x0000_s1026" style="position:absolute;margin-left:163pt;margin-top:11.7pt;width:210pt;height:108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" fillcolor="#5a5a5a [2109]" stroked="f" strokeweight="1pt">
                <v:stroke joinstyle="miter"/>
              </v:roundrect>
            </w:pict>
          </mc:Fallback>
        </mc:AlternateContent>
      </w:r>
    </w:p>
    <w:p w14:paraId="4709BAB2" w14:textId="77777777" w:rsidR="002D5EAD" w:rsidRPr="00B338FB" w:rsidRDefault="002D5EAD" w:rsidP="002D5EAD">
      <w:pPr>
        <w:rPr>
          <w:rFonts w:cstheme="minorHAnsi"/>
        </w:rPr>
      </w:pPr>
      <w:r w:rsidRPr="00B338FB">
        <w:rPr>
          <w:rFonts w:cstheme="minorHAnsi"/>
        </w:rPr>
        <w:t xml:space="preserve">                                                              </w:t>
      </w:r>
    </w:p>
    <w:p w14:paraId="6D33F245" w14:textId="65312325" w:rsidR="002D5EAD" w:rsidRPr="00B338FB" w:rsidRDefault="009C1197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Simplilearn</w:t>
      </w:r>
      <w:r w:rsidR="002D5EAD" w:rsidRPr="00B338FB">
        <w:rPr>
          <w:rFonts w:cstheme="minorHAnsi"/>
          <w:b/>
          <w:color w:val="FFFFFF" w:themeColor="background1"/>
          <w:sz w:val="32"/>
          <w:szCs w:val="32"/>
        </w:rPr>
        <w:t>-</w:t>
      </w:r>
    </w:p>
    <w:p w14:paraId="65B8F2EA" w14:textId="420B6917" w:rsidR="005620D4" w:rsidRPr="00B338FB" w:rsidRDefault="002D5EA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Full stack Java</w:t>
      </w:r>
    </w:p>
    <w:p w14:paraId="4ACB7D7B" w14:textId="34AD1DAB" w:rsidR="002D5EAD" w:rsidRPr="00B338FB" w:rsidRDefault="00E261E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Developer (Assignment-</w:t>
      </w:r>
      <w:r w:rsidR="009C7C35">
        <w:rPr>
          <w:rFonts w:cstheme="minorHAnsi"/>
          <w:b/>
          <w:color w:val="FFFFFF" w:themeColor="background1"/>
          <w:sz w:val="32"/>
          <w:szCs w:val="32"/>
        </w:rPr>
        <w:t>2</w:t>
      </w:r>
      <w:r w:rsidRPr="00B338FB">
        <w:rPr>
          <w:rFonts w:cstheme="minorHAnsi"/>
          <w:b/>
          <w:color w:val="FFFFFF" w:themeColor="background1"/>
          <w:sz w:val="32"/>
          <w:szCs w:val="32"/>
        </w:rPr>
        <w:t>)</w:t>
      </w:r>
    </w:p>
    <w:p w14:paraId="034BED21" w14:textId="77777777" w:rsidR="005620D4" w:rsidRPr="00B338FB" w:rsidRDefault="005620D4" w:rsidP="00B338FB">
      <w:pPr>
        <w:jc w:val="center"/>
        <w:rPr>
          <w:rFonts w:cstheme="minorHAnsi"/>
          <w:b/>
          <w:sz w:val="32"/>
          <w:szCs w:val="32"/>
        </w:rPr>
      </w:pPr>
    </w:p>
    <w:p w14:paraId="12D4B09B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0487E4D5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6C628489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1A836EB6" w14:textId="6EC71C68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0" w:name="_Toc115262928"/>
      <w:bookmarkStart w:id="1" w:name="_Toc115377023"/>
      <w:bookmarkStart w:id="2" w:name="_Toc115378072"/>
      <w:bookmarkStart w:id="3" w:name="_Toc129429069"/>
      <w:r w:rsidRPr="006E0964">
        <w:rPr>
          <w:rFonts w:cstheme="minorHAnsi"/>
          <w:b/>
          <w:color w:val="595959" w:themeColor="text1" w:themeTint="A6"/>
          <w:sz w:val="32"/>
        </w:rPr>
        <w:t xml:space="preserve">Name of Project: </w:t>
      </w:r>
      <w:bookmarkEnd w:id="0"/>
      <w:bookmarkEnd w:id="1"/>
      <w:bookmarkEnd w:id="2"/>
      <w:r w:rsidR="009C7C35">
        <w:rPr>
          <w:rFonts w:cstheme="minorHAnsi"/>
          <w:b/>
          <w:color w:val="595959" w:themeColor="text1" w:themeTint="A6"/>
          <w:sz w:val="32"/>
        </w:rPr>
        <w:t>Learner’s Academy</w:t>
      </w:r>
      <w:r w:rsidR="00160603">
        <w:rPr>
          <w:rFonts w:cstheme="minorHAnsi"/>
          <w:b/>
          <w:color w:val="595959" w:themeColor="text1" w:themeTint="A6"/>
          <w:sz w:val="32"/>
        </w:rPr>
        <w:t>- Admin Portal</w:t>
      </w:r>
      <w:bookmarkEnd w:id="3"/>
    </w:p>
    <w:p w14:paraId="3F3B082B" w14:textId="77777777" w:rsidR="005620D4" w:rsidRPr="00B338FB" w:rsidRDefault="005620D4" w:rsidP="00C30240">
      <w:pPr>
        <w:rPr>
          <w:rFonts w:cstheme="minorHAnsi"/>
          <w:b/>
          <w:color w:val="568278" w:themeColor="accent5" w:themeShade="BF"/>
          <w:sz w:val="32"/>
        </w:rPr>
      </w:pPr>
    </w:p>
    <w:p w14:paraId="56B54178" w14:textId="327E95C4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4" w:name="_Toc115262929"/>
      <w:bookmarkStart w:id="5" w:name="_Toc115377024"/>
      <w:bookmarkStart w:id="6" w:name="_Toc115378073"/>
      <w:bookmarkStart w:id="7" w:name="_Toc129429070"/>
      <w:r w:rsidRPr="006E0964">
        <w:rPr>
          <w:rFonts w:cstheme="minorHAnsi"/>
          <w:b/>
          <w:color w:val="595959" w:themeColor="text1" w:themeTint="A6"/>
          <w:sz w:val="32"/>
        </w:rPr>
        <w:t xml:space="preserve">Documentation prepared by: 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Anjali Gopalakrishnan</w:t>
      </w:r>
      <w:bookmarkEnd w:id="4"/>
      <w:bookmarkEnd w:id="5"/>
      <w:bookmarkEnd w:id="6"/>
      <w:bookmarkEnd w:id="7"/>
    </w:p>
    <w:p w14:paraId="029D8F5C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EF9CDC9" w14:textId="77777777" w:rsidR="002D5EAD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8" w:name="_Toc115262930"/>
      <w:bookmarkStart w:id="9" w:name="_Toc115377025"/>
      <w:bookmarkStart w:id="10" w:name="_Toc115378074"/>
      <w:bookmarkStart w:id="11" w:name="_Toc129429071"/>
      <w:r w:rsidRPr="006E0964">
        <w:rPr>
          <w:rFonts w:cstheme="minorHAnsi"/>
          <w:b/>
          <w:color w:val="595959" w:themeColor="text1" w:themeTint="A6"/>
          <w:sz w:val="32"/>
        </w:rPr>
        <w:t>Date submitted:</w:t>
      </w:r>
      <w:bookmarkEnd w:id="8"/>
      <w:bookmarkEnd w:id="9"/>
      <w:bookmarkEnd w:id="10"/>
      <w:bookmarkEnd w:id="11"/>
    </w:p>
    <w:p w14:paraId="71916C13" w14:textId="18590C04" w:rsidR="005620D4" w:rsidRPr="006E0964" w:rsidRDefault="009C7C35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2" w:name="_Toc115262931"/>
      <w:bookmarkStart w:id="13" w:name="_Toc115377026"/>
      <w:bookmarkStart w:id="14" w:name="_Toc115378075"/>
      <w:bookmarkStart w:id="15" w:name="_Toc129429072"/>
      <w:r>
        <w:rPr>
          <w:rFonts w:cstheme="minorHAnsi"/>
          <w:b/>
          <w:color w:val="595959" w:themeColor="text1" w:themeTint="A6"/>
          <w:sz w:val="32"/>
        </w:rPr>
        <w:t>1</w:t>
      </w:r>
      <w:r w:rsidR="00014873">
        <w:rPr>
          <w:rFonts w:cstheme="minorHAnsi"/>
          <w:b/>
          <w:color w:val="595959" w:themeColor="text1" w:themeTint="A6"/>
          <w:sz w:val="32"/>
        </w:rPr>
        <w:t>1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</w:t>
      </w:r>
      <w:r w:rsidR="00014873">
        <w:rPr>
          <w:rFonts w:cstheme="minorHAnsi"/>
          <w:b/>
          <w:color w:val="595959" w:themeColor="text1" w:themeTint="A6"/>
          <w:sz w:val="32"/>
        </w:rPr>
        <w:t>03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-2022</w:t>
      </w:r>
      <w:bookmarkEnd w:id="12"/>
      <w:bookmarkEnd w:id="13"/>
      <w:bookmarkEnd w:id="14"/>
      <w:bookmarkEnd w:id="15"/>
    </w:p>
    <w:p w14:paraId="72EC02D2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335350A" w14:textId="30BCA736" w:rsidR="00937B38" w:rsidRPr="006E0964" w:rsidRDefault="005620D4" w:rsidP="00937B38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6" w:name="_Toc491268667"/>
      <w:bookmarkStart w:id="17" w:name="_Toc491270978"/>
      <w:bookmarkStart w:id="18" w:name="_Toc115262932"/>
      <w:bookmarkStart w:id="19" w:name="_Toc115377027"/>
      <w:bookmarkStart w:id="20" w:name="_Toc115378076"/>
      <w:bookmarkStart w:id="21" w:name="_Toc129429073"/>
      <w:r w:rsidRPr="006E0964">
        <w:rPr>
          <w:rFonts w:cstheme="minorHAnsi"/>
          <w:b/>
          <w:color w:val="595959" w:themeColor="text1" w:themeTint="A6"/>
          <w:sz w:val="32"/>
        </w:rPr>
        <w:t>Version 0.</w:t>
      </w:r>
      <w:bookmarkEnd w:id="16"/>
      <w:bookmarkEnd w:id="17"/>
      <w:r w:rsidR="009C1197" w:rsidRPr="006E0964">
        <w:rPr>
          <w:rFonts w:cstheme="minorHAnsi"/>
          <w:b/>
          <w:color w:val="595959" w:themeColor="text1" w:themeTint="A6"/>
          <w:sz w:val="32"/>
        </w:rPr>
        <w:t>1</w:t>
      </w:r>
      <w:bookmarkEnd w:id="18"/>
      <w:bookmarkEnd w:id="19"/>
      <w:bookmarkEnd w:id="20"/>
      <w:bookmarkEnd w:id="21"/>
    </w:p>
    <w:p w14:paraId="483F27F5" w14:textId="77777777" w:rsidR="00937B38" w:rsidRPr="00B338FB" w:rsidRDefault="00937B38" w:rsidP="002D5EAD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B338FB" w14:paraId="497C2450" w14:textId="77777777" w:rsidTr="006E0964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595959" w:themeFill="text1" w:themeFillTint="A6"/>
            <w:vAlign w:val="bottom"/>
          </w:tcPr>
          <w:p w14:paraId="39ECB8D9" w14:textId="77777777" w:rsidR="00937B38" w:rsidRPr="00B338FB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</w:rPr>
            </w:pPr>
            <w:r w:rsidRPr="00B338FB">
              <w:rPr>
                <w:rFonts w:asciiTheme="minorHAnsi" w:hAnsiTheme="minorHAnsi" w:cstheme="minorHAnsi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B338FB" w14:paraId="288ADA2A" w14:textId="77777777" w:rsidTr="006E0964">
        <w:trPr>
          <w:cantSplit/>
          <w:trHeight w:val="433"/>
          <w:tblHeader/>
        </w:trPr>
        <w:tc>
          <w:tcPr>
            <w:tcW w:w="907" w:type="pct"/>
            <w:shd w:val="clear" w:color="auto" w:fill="D9D9D9" w:themeFill="background1" w:themeFillShade="D9"/>
            <w:vAlign w:val="bottom"/>
          </w:tcPr>
          <w:p w14:paraId="3A89F5D7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bookmarkStart w:id="22" w:name="ColumnTitle_01"/>
            <w:bookmarkEnd w:id="22"/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DATE</w:t>
            </w:r>
          </w:p>
        </w:tc>
        <w:tc>
          <w:tcPr>
            <w:tcW w:w="567" w:type="pct"/>
            <w:shd w:val="clear" w:color="auto" w:fill="D9D9D9" w:themeFill="background1" w:themeFillShade="D9"/>
            <w:vAlign w:val="bottom"/>
          </w:tcPr>
          <w:p w14:paraId="59A91EB5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D9D9D9" w:themeFill="background1" w:themeFillShade="D9"/>
            <w:vAlign w:val="bottom"/>
          </w:tcPr>
          <w:p w14:paraId="480BEB4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D9D9D9" w:themeFill="background1" w:themeFillShade="D9"/>
            <w:vAlign w:val="bottom"/>
          </w:tcPr>
          <w:p w14:paraId="0C4E07B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AUTHOR</w:t>
            </w:r>
          </w:p>
        </w:tc>
      </w:tr>
      <w:tr w:rsidR="00C30240" w:rsidRPr="00B338FB" w14:paraId="3CBD36E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71E03933" w14:textId="1E933898" w:rsidR="00937B38" w:rsidRPr="00B338FB" w:rsidRDefault="00CE3B0B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>1</w:t>
            </w:r>
            <w:r w:rsidR="00014873">
              <w:rPr>
                <w:rFonts w:asciiTheme="minorHAnsi" w:hAnsiTheme="minorHAnsi" w:cstheme="minorHAnsi"/>
                <w:color w:val="000000" w:themeColor="text1"/>
                <w:sz w:val="18"/>
              </w:rPr>
              <w:t>1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</w:t>
            </w:r>
            <w:r w:rsidR="00014873">
              <w:rPr>
                <w:rFonts w:asciiTheme="minorHAnsi" w:hAnsiTheme="minorHAnsi" w:cstheme="minorHAnsi"/>
                <w:color w:val="000000" w:themeColor="text1"/>
                <w:sz w:val="18"/>
              </w:rPr>
              <w:t>03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/22</w:t>
            </w:r>
          </w:p>
        </w:tc>
        <w:tc>
          <w:tcPr>
            <w:tcW w:w="567" w:type="pct"/>
            <w:vAlign w:val="center"/>
          </w:tcPr>
          <w:p w14:paraId="41FF3F5B" w14:textId="2B2311F7" w:rsidR="00937B38" w:rsidRPr="00B338FB" w:rsidRDefault="002D5EAD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0.1</w:t>
            </w:r>
          </w:p>
        </w:tc>
        <w:tc>
          <w:tcPr>
            <w:tcW w:w="2305" w:type="pct"/>
            <w:vAlign w:val="center"/>
          </w:tcPr>
          <w:p w14:paraId="782E5A33" w14:textId="71D00FB6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First version of final specification document</w:t>
            </w:r>
          </w:p>
        </w:tc>
        <w:tc>
          <w:tcPr>
            <w:tcW w:w="1221" w:type="pct"/>
            <w:vAlign w:val="center"/>
          </w:tcPr>
          <w:p w14:paraId="2547560F" w14:textId="1AF78450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Anjali Gopalakrishnan</w:t>
            </w:r>
          </w:p>
        </w:tc>
      </w:tr>
      <w:tr w:rsidR="00C30240" w:rsidRPr="00B338FB" w14:paraId="167B34E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41F0BB6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B530735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B486873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33DBE8B5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1371238A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0FAA6BC0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17F45DB3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4BB514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712AD66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46F8F83" w14:textId="77777777" w:rsidTr="00C30240">
        <w:trPr>
          <w:cantSplit/>
          <w:trHeight w:val="433"/>
        </w:trPr>
        <w:tc>
          <w:tcPr>
            <w:tcW w:w="907" w:type="pct"/>
            <w:vAlign w:val="center"/>
          </w:tcPr>
          <w:p w14:paraId="766D160F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1F42EBD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FB1FB14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09F9EFC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4482D0A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6E16A9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20C3AA3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0D665ED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B50596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E32D424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698CA49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393E91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6C62BB5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2BA3FE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259BD70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F0144A4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EB32011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8E219DF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50756D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</w:tbl>
    <w:sdt>
      <w:sdtPr>
        <w:rPr>
          <w:rStyle w:val="SubtleReference"/>
          <w:rFonts w:asciiTheme="minorHAnsi" w:eastAsiaTheme="minorHAnsi" w:hAnsiTheme="minorHAnsi" w:cstheme="minorBidi"/>
          <w:bCs w:val="0"/>
          <w:color w:val="595959" w:themeColor="text1" w:themeTint="A6"/>
          <w:sz w:val="24"/>
          <w:szCs w:val="24"/>
        </w:rPr>
        <w:id w:val="967704112"/>
        <w:docPartObj>
          <w:docPartGallery w:val="Table of Contents"/>
          <w:docPartUnique/>
        </w:docPartObj>
      </w:sdtPr>
      <w:sdtEndPr>
        <w:rPr>
          <w:rStyle w:val="SubtleReference"/>
          <w:rFonts w:cstheme="minorHAnsi"/>
          <w:color w:val="7F7F7F" w:themeColor="text1" w:themeTint="80"/>
        </w:rPr>
      </w:sdtEndPr>
      <w:sdtContent>
        <w:p w14:paraId="3A9316E4" w14:textId="77777777" w:rsidR="00657C81" w:rsidRPr="00467FC8" w:rsidRDefault="00657C81" w:rsidP="00096626">
          <w:pPr>
            <w:pStyle w:val="TOCHeading"/>
            <w:jc w:val="center"/>
            <w:rPr>
              <w:rStyle w:val="SubtleReference"/>
              <w:color w:val="595959" w:themeColor="text1" w:themeTint="A6"/>
            </w:rPr>
          </w:pPr>
        </w:p>
        <w:p w14:paraId="638F9245" w14:textId="0A874A92" w:rsidR="00272B2C" w:rsidRPr="00E829EA" w:rsidRDefault="00272B2C" w:rsidP="00096626">
          <w:pPr>
            <w:pStyle w:val="TOCHeading"/>
            <w:jc w:val="center"/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  <w:highlight w:val="lightGray"/>
            </w:rPr>
          </w:pPr>
          <w:r w:rsidRPr="00E829EA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  <w:highlight w:val="lightGray"/>
            </w:rPr>
            <w:t>Table of Content</w:t>
          </w:r>
          <w:r w:rsidR="00657C81" w:rsidRPr="00E829EA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  <w:highlight w:val="lightGray"/>
            </w:rPr>
            <w:t>s</w:t>
          </w:r>
        </w:p>
        <w:p w14:paraId="3DEBB328" w14:textId="08B1C155" w:rsidR="00E829EA" w:rsidRPr="00E829EA" w:rsidRDefault="00272B2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r w:rsidRPr="00E829EA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  <w:highlight w:val="lightGray"/>
            </w:rPr>
            <w:fldChar w:fldCharType="begin"/>
          </w:r>
          <w:r w:rsidRPr="00E829EA">
            <w:rPr>
              <w:rStyle w:val="SubtleReference"/>
              <w:rFonts w:asciiTheme="minorHAnsi" w:hAnsiTheme="minorHAnsi" w:cstheme="minorHAnsi"/>
              <w:color w:val="7F7F7F" w:themeColor="text1" w:themeTint="80"/>
              <w:sz w:val="24"/>
              <w:szCs w:val="24"/>
              <w:highlight w:val="lightGray"/>
            </w:rPr>
            <w:instrText xml:space="preserve"> TOC \o "1-3" \h \z \u </w:instrText>
          </w:r>
          <w:r w:rsidRPr="00E829EA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  <w:highlight w:val="lightGray"/>
            </w:rPr>
            <w:fldChar w:fldCharType="separate"/>
          </w:r>
          <w:hyperlink w:anchor="_Toc129429069" w:history="1">
            <w:r w:rsidR="00E829EA"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Name of Project: Learner’s Academy- Admin Portal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_Toc129429069 \h </w:instrTex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="00E829EA"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644D795" w14:textId="6BE51571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0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Documentation prepared by: Anjali Gopalakrishnan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_Toc129429070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6A0F1EA2" w14:textId="3682497B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1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Date submitted: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_Toc129429071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61170CD5" w14:textId="6D51BAEA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2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11-03-2022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_Toc129429072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4C543B5E" w14:textId="0480F440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3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Version 0.1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_Toc129429073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67665E1" w14:textId="51737E97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4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INTRODUCTION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_Toc129429074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72F55B0" w14:textId="5B77CBF1" w:rsidR="00E829EA" w:rsidRPr="00E829EA" w:rsidRDefault="00E829EA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5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PURPOSE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_Toc129429075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DF6F876" w14:textId="6C6DD8CE" w:rsidR="00E829EA" w:rsidRPr="00E829EA" w:rsidRDefault="00E829EA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6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PROJECT DETAILS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_Toc129429076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6A69132" w14:textId="794C6B76" w:rsidR="00E829EA" w:rsidRPr="00E829EA" w:rsidRDefault="00E829EA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7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SOFTWARE, PROGRAMMING LANGUAUGE AND OTHER CONCEPTS TO BE USED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_Toc129429077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4F1D0C32" w14:textId="648A5336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8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SCRUM PLANNING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_Toc129429078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5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2869BC9F" w14:textId="044BEE72" w:rsidR="00E829EA" w:rsidRPr="00E829EA" w:rsidRDefault="00E829EA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79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SPRINTS PLANNED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_Toc129429079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5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B75ED29" w14:textId="75B90458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0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FLOWCHART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_Toc129429080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6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6183015" w14:textId="7B7665E3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1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CORE JAVA CONCEPTS USED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_Toc129429081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6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8F98EF1" w14:textId="485AD3A9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2" w:history="1">
            <w:r w:rsidRPr="00E829EA">
              <w:rPr>
                <w:rStyle w:val="Hyperlink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Steps for set up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_Toc129429082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7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38ED6A06" w14:textId="3465FE3F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3" w:history="1">
            <w:r w:rsidRPr="00E829EA">
              <w:rPr>
                <w:rStyle w:val="Hyperlink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Flow of   control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_Toc129429083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7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709440C" w14:textId="59F000FE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4" w:history="1">
            <w:r w:rsidRPr="00E829EA">
              <w:rPr>
                <w:rStyle w:val="Hyperlink"/>
                <w:rFonts w:ascii="Symbol" w:hAnsi="Symbol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rFonts w:asciiTheme="majorHAnsi" w:hAnsiTheme="maj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Login page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_Toc129429084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7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9842800" w14:textId="72CF4A12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5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Dashboard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_Toc129429085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8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2DFF3ED9" w14:textId="5B54EC11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6" w:history="1"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_Toc129429086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8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341AE32C" w14:textId="76AF50C6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7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Classes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_Toc129429087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9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689EEBF" w14:textId="67B354CD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8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Subjects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_Toc129429088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10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498CE1B" w14:textId="4A53D988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89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Teacher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_Toc129429089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11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2527CEE8" w14:textId="6CBCB566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0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Assign (Subjects &amp; Teachers to Classes)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_Toc129429090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12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03395FBE" w14:textId="7455ABF5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1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Add Student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_Toc129429091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13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4B1ABE1C" w14:textId="55B154A3" w:rsidR="00E829EA" w:rsidRPr="00E829EA" w:rsidRDefault="00E829EA">
          <w:pPr>
            <w:pStyle w:val="TOC3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2" w:history="1">
            <w:r w:rsidRPr="00E829EA">
              <w:rPr>
                <w:rStyle w:val="Hyperlink"/>
                <w:rFonts w:ascii="Symbol" w:hAnsi="Symbol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</w:t>
            </w:r>
            <w:r w:rsidRPr="00E829EA">
              <w:rPr>
                <w:rFonts w:asciiTheme="minorHAnsi" w:eastAsiaTheme="minorEastAsia" w:hAnsiTheme="minorHAnsi" w:cstheme="minorBidi"/>
                <w:b w:val="0"/>
                <w:noProof/>
                <w:color w:val="808080" w:themeColor="background1" w:themeShade="80"/>
                <w:sz w:val="22"/>
                <w:szCs w:val="22"/>
                <w:highlight w:val="lightGray"/>
                <w:lang w:val="en-AU" w:eastAsia="en-AU"/>
              </w:rPr>
              <w:tab/>
            </w:r>
            <w:r w:rsidRPr="00E829EA">
              <w:rPr>
                <w:rStyle w:val="Hyperlink"/>
                <w:bCs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Generate Report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_Toc129429092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BFC19F4" w14:textId="60E6303F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3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LINKS TO GITHUB REPOSITORY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_Toc129429093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717C980E" w14:textId="4BD9F2D2" w:rsidR="00E829EA" w:rsidRPr="00E829EA" w:rsidRDefault="00E829EA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808080" w:themeColor="background1" w:themeShade="80"/>
              <w:sz w:val="22"/>
              <w:szCs w:val="22"/>
              <w:highlight w:val="lightGray"/>
              <w:lang w:val="en-AU" w:eastAsia="en-AU"/>
            </w:rPr>
          </w:pPr>
          <w:hyperlink w:anchor="_Toc129429094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Project Folder, Final specification document and screenshots –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_Toc129429094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53E238F0" w14:textId="123909B5" w:rsidR="00E829EA" w:rsidRPr="00E829EA" w:rsidRDefault="00E829E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highlight w:val="lightGray"/>
              <w:lang w:val="en-AU" w:eastAsia="en-AU"/>
            </w:rPr>
          </w:pPr>
          <w:hyperlink w:anchor="_Toc129429095" w:history="1">
            <w:r w:rsidRPr="00E829EA">
              <w:rPr>
                <w:rStyle w:val="Hyperlink"/>
                <w:rFonts w:cstheme="minorHAnsi"/>
                <w:noProof/>
                <w:color w:val="808080" w:themeColor="background1" w:themeShade="80"/>
                <w:sz w:val="22"/>
                <w:szCs w:val="22"/>
                <w:highlight w:val="lightGray"/>
              </w:rPr>
              <w:t>CONCLUSION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ab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begin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instrText xml:space="preserve"> PAGEREF _Toc129429095 \h </w:instrTex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separate"/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t>14</w:t>
            </w:r>
            <w:r w:rsidRPr="00E829EA">
              <w:rPr>
                <w:noProof/>
                <w:webHidden/>
                <w:color w:val="808080" w:themeColor="background1" w:themeShade="80"/>
                <w:sz w:val="22"/>
                <w:szCs w:val="22"/>
                <w:highlight w:val="lightGray"/>
              </w:rPr>
              <w:fldChar w:fldCharType="end"/>
            </w:r>
          </w:hyperlink>
        </w:p>
        <w:p w14:paraId="15EB5D13" w14:textId="28AF1FBD" w:rsidR="00272B2C" w:rsidRPr="00251275" w:rsidRDefault="00272B2C" w:rsidP="00096626">
          <w:pPr>
            <w:jc w:val="center"/>
            <w:rPr>
              <w:rStyle w:val="SubtleReference"/>
              <w:rFonts w:cstheme="minorHAnsi"/>
              <w:color w:val="7F7F7F" w:themeColor="text1" w:themeTint="80"/>
            </w:rPr>
          </w:pPr>
          <w:r w:rsidRPr="00E829EA">
            <w:rPr>
              <w:rStyle w:val="SubtleReference"/>
              <w:rFonts w:cstheme="minorHAnsi"/>
              <w:color w:val="7F7F7F" w:themeColor="text1" w:themeTint="80"/>
              <w:highlight w:val="lightGray"/>
            </w:rPr>
            <w:fldChar w:fldCharType="end"/>
          </w:r>
        </w:p>
      </w:sdtContent>
    </w:sdt>
    <w:p w14:paraId="66957F69" w14:textId="77777777" w:rsidR="00937B38" w:rsidRPr="00B338FB" w:rsidRDefault="00937B38" w:rsidP="00096626">
      <w:pPr>
        <w:jc w:val="center"/>
        <w:rPr>
          <w:rStyle w:val="SubtleReference"/>
          <w:rFonts w:cstheme="minorHAnsi"/>
          <w:sz w:val="20"/>
          <w:szCs w:val="20"/>
        </w:rPr>
      </w:pPr>
    </w:p>
    <w:p w14:paraId="7355C9BB" w14:textId="19679749" w:rsidR="009811BF" w:rsidRPr="00B338FB" w:rsidRDefault="009811BF" w:rsidP="00096626">
      <w:pPr>
        <w:jc w:val="center"/>
        <w:rPr>
          <w:rFonts w:eastAsia="Times New Roman" w:cstheme="minorHAnsi"/>
          <w:b/>
          <w:color w:val="595959" w:themeColor="text1" w:themeTint="A6"/>
          <w:sz w:val="32"/>
          <w:szCs w:val="32"/>
        </w:rPr>
      </w:pPr>
      <w:r w:rsidRPr="00B338FB">
        <w:rPr>
          <w:rStyle w:val="SubtleReference"/>
          <w:rFonts w:cstheme="minorHAnsi"/>
          <w:sz w:val="20"/>
          <w:szCs w:val="20"/>
        </w:rPr>
        <w:br w:type="page"/>
      </w:r>
    </w:p>
    <w:p w14:paraId="3D28F81B" w14:textId="77777777" w:rsidR="002D2D29" w:rsidRPr="00B338FB" w:rsidRDefault="002D2D29" w:rsidP="002D2D29">
      <w:pPr>
        <w:pStyle w:val="Heading1"/>
        <w:rPr>
          <w:rFonts w:asciiTheme="minorHAnsi" w:eastAsia="Times New Roman" w:hAnsiTheme="minorHAnsi" w:cstheme="minorHAnsi"/>
        </w:rPr>
      </w:pPr>
      <w:bookmarkStart w:id="23" w:name="_Toc129429074"/>
      <w:r w:rsidRPr="00B338FB">
        <w:rPr>
          <w:rFonts w:asciiTheme="minorHAnsi" w:eastAsia="Times New Roman" w:hAnsiTheme="minorHAnsi" w:cstheme="minorHAnsi"/>
        </w:rPr>
        <w:lastRenderedPageBreak/>
        <w:t>INTRODUCTION</w:t>
      </w:r>
      <w:bookmarkEnd w:id="23"/>
    </w:p>
    <w:p w14:paraId="67C2F04F" w14:textId="77777777" w:rsidR="002D2D29" w:rsidRPr="00B338FB" w:rsidRDefault="002D2D29" w:rsidP="002D2D29">
      <w:pPr>
        <w:rPr>
          <w:rFonts w:cstheme="minorHAnsi"/>
        </w:rPr>
      </w:pPr>
    </w:p>
    <w:p w14:paraId="21373F9C" w14:textId="52DA8CE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4" w:name="_Toc129429075"/>
      <w:r w:rsidRPr="00B338FB">
        <w:rPr>
          <w:rFonts w:asciiTheme="minorHAnsi" w:eastAsia="Times New Roman" w:hAnsiTheme="minorHAnsi" w:cstheme="minorHAnsi"/>
        </w:rPr>
        <w:t>PURPOSE</w:t>
      </w:r>
      <w:bookmarkEnd w:id="24"/>
    </w:p>
    <w:p w14:paraId="255C2BAC" w14:textId="77777777" w:rsidR="00990716" w:rsidRPr="00B338FB" w:rsidRDefault="00990716" w:rsidP="00990716">
      <w:pPr>
        <w:rPr>
          <w:rFonts w:cstheme="minorHAnsi"/>
        </w:rPr>
      </w:pPr>
    </w:p>
    <w:p w14:paraId="48BC921B" w14:textId="7E30B5C0" w:rsidR="00232E75" w:rsidRPr="000841F1" w:rsidRDefault="000841F1" w:rsidP="000841F1">
      <w:pPr>
        <w:pStyle w:val="NoSpacing"/>
        <w:rPr>
          <w:color w:val="7F7F7F" w:themeColor="text1" w:themeTint="80"/>
        </w:rPr>
      </w:pPr>
      <w:r w:rsidRPr="000841F1">
        <w:rPr>
          <w:color w:val="7F7F7F" w:themeColor="text1" w:themeTint="80"/>
          <w:shd w:val="clear" w:color="auto" w:fill="FFFFFF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53E02D5" w14:textId="77777777" w:rsidR="002D2D29" w:rsidRPr="000841F1" w:rsidRDefault="002D2D29" w:rsidP="000841F1">
      <w:pPr>
        <w:pStyle w:val="NoSpacing"/>
        <w:rPr>
          <w:color w:val="7F7F7F" w:themeColor="text1" w:themeTint="80"/>
        </w:rPr>
      </w:pPr>
    </w:p>
    <w:p w14:paraId="3395C11F" w14:textId="5C04305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5" w:name="_Toc129429076"/>
      <w:r w:rsidRPr="00B338FB">
        <w:rPr>
          <w:rFonts w:asciiTheme="minorHAnsi" w:eastAsia="Times New Roman" w:hAnsiTheme="minorHAnsi" w:cstheme="minorHAnsi"/>
        </w:rPr>
        <w:t xml:space="preserve">PROJECT </w:t>
      </w:r>
      <w:r w:rsidR="00824CE1" w:rsidRPr="00B338FB">
        <w:rPr>
          <w:rFonts w:asciiTheme="minorHAnsi" w:eastAsia="Times New Roman" w:hAnsiTheme="minorHAnsi" w:cstheme="minorHAnsi"/>
        </w:rPr>
        <w:t>DETAILS</w:t>
      </w:r>
      <w:bookmarkEnd w:id="25"/>
    </w:p>
    <w:p w14:paraId="27BF3EB1" w14:textId="77777777" w:rsidR="00990716" w:rsidRPr="00B338FB" w:rsidRDefault="00990716" w:rsidP="00990716">
      <w:pPr>
        <w:rPr>
          <w:rFonts w:cstheme="minorHAnsi"/>
        </w:rPr>
      </w:pPr>
    </w:p>
    <w:p w14:paraId="09198F46" w14:textId="48FD60A8" w:rsidR="000841F1" w:rsidRDefault="006B7D0E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goal of the company is to deliver a high-end quality product as early as possible. </w:t>
      </w:r>
    </w:p>
    <w:p w14:paraId="3B71F7E2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</w:p>
    <w:p w14:paraId="2D06D03A" w14:textId="3BD22D1D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administrator can:</w:t>
      </w:r>
    </w:p>
    <w:p w14:paraId="796F0600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● Set up a master list of all the subjects for all the classes</w:t>
      </w:r>
      <w:r w:rsidRPr="000841F1">
        <w:rPr>
          <w:color w:val="7F7F7F" w:themeColor="text1" w:themeTint="80"/>
          <w:lang w:val="en-AU" w:eastAsia="en-AU"/>
        </w:rPr>
        <w:br/>
        <w:t>● Set up a master list of all the teachers</w:t>
      </w:r>
      <w:r w:rsidRPr="000841F1">
        <w:rPr>
          <w:color w:val="7F7F7F" w:themeColor="text1" w:themeTint="80"/>
          <w:lang w:val="en-AU" w:eastAsia="en-AU"/>
        </w:rPr>
        <w:br/>
        <w:t>● Set up a master list of all the classes</w:t>
      </w:r>
      <w:r w:rsidRPr="000841F1">
        <w:rPr>
          <w:color w:val="7F7F7F" w:themeColor="text1" w:themeTint="80"/>
          <w:lang w:val="en-AU" w:eastAsia="en-AU"/>
        </w:rPr>
        <w:br/>
        <w:t>● Assign classes for subjects from the master list</w:t>
      </w:r>
      <w:r w:rsidRPr="000841F1">
        <w:rPr>
          <w:color w:val="7F7F7F" w:themeColor="text1" w:themeTint="80"/>
          <w:lang w:val="en-AU" w:eastAsia="en-AU"/>
        </w:rPr>
        <w:br/>
        <w:t>● Assign teachers to a class for a subject (A teacher can be assigned to different classes for different subjects)</w:t>
      </w:r>
      <w:r w:rsidRPr="000841F1">
        <w:rPr>
          <w:color w:val="7F7F7F" w:themeColor="text1" w:themeTint="80"/>
          <w:lang w:val="en-AU" w:eastAsia="en-AU"/>
        </w:rPr>
        <w:br/>
        <w:t>● Get a master list of students (Each student must be assigned to a single class)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33463266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There will be an option to view a Class Report which will show all the information about the class, such as the list of students, subjects, and teachers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22C7A1CF" w14:textId="77777777" w:rsidR="002D2D29" w:rsidRPr="00B338FB" w:rsidRDefault="002D2D29" w:rsidP="002D2D29">
      <w:pPr>
        <w:rPr>
          <w:rFonts w:cstheme="minorHAnsi"/>
        </w:rPr>
      </w:pPr>
    </w:p>
    <w:p w14:paraId="160FDD60" w14:textId="7596824A" w:rsidR="0031475D" w:rsidRDefault="006B7D0E" w:rsidP="00F854D9">
      <w:pPr>
        <w:pStyle w:val="Heading2"/>
        <w:rPr>
          <w:rFonts w:asciiTheme="minorHAnsi" w:hAnsiTheme="minorHAnsi" w:cstheme="minorHAnsi"/>
        </w:rPr>
      </w:pPr>
      <w:bookmarkStart w:id="26" w:name="_Toc129429077"/>
      <w:r w:rsidRPr="00B338FB">
        <w:rPr>
          <w:rFonts w:asciiTheme="minorHAnsi" w:hAnsiTheme="minorHAnsi" w:cstheme="minorHAnsi"/>
        </w:rPr>
        <w:t>SOFTWARE, PROGRAMMING LANGUAUGE AND OTHER CONCEPTS TO BE USED</w:t>
      </w:r>
      <w:bookmarkEnd w:id="26"/>
    </w:p>
    <w:p w14:paraId="2A11532F" w14:textId="75B1071D" w:rsidR="00E8207C" w:rsidRDefault="00E8207C" w:rsidP="00E8207C"/>
    <w:p w14:paraId="236AE9F5" w14:textId="77777777" w:rsidR="00E8207C" w:rsidRPr="00E8207C" w:rsidRDefault="00E8207C" w:rsidP="00E8207C"/>
    <w:p w14:paraId="77904AE7" w14:textId="4DA9ECDB" w:rsidR="00E8207C" w:rsidRPr="00E8207C" w:rsidRDefault="00E8207C" w:rsidP="00E8207C">
      <w:pPr>
        <w:rPr>
          <w:rFonts w:cstheme="minorHAnsi"/>
          <w:b/>
          <w:color w:val="7F7F7F" w:themeColor="text1" w:themeTint="80"/>
        </w:rPr>
      </w:pPr>
      <w:r w:rsidRPr="00E8207C">
        <w:rPr>
          <w:rFonts w:cstheme="minorHAnsi"/>
          <w:color w:val="7F7F7F" w:themeColor="text1" w:themeTint="80"/>
        </w:rPr>
        <w:t>● Eclipse/IntelliJ: An IDE to code for the application </w:t>
      </w:r>
      <w:r w:rsidRPr="00E8207C">
        <w:rPr>
          <w:rFonts w:cstheme="minorHAnsi"/>
          <w:color w:val="7F7F7F" w:themeColor="text1" w:themeTint="80"/>
        </w:rPr>
        <w:br/>
        <w:t>● Java: A programming language to develop the web pages, databases, and others</w:t>
      </w:r>
      <w:r w:rsidRPr="00E8207C">
        <w:rPr>
          <w:rFonts w:cstheme="minorHAnsi"/>
          <w:color w:val="7F7F7F" w:themeColor="text1" w:themeTint="80"/>
        </w:rPr>
        <w:br/>
        <w:t>● SQL: To create tables for admin, classes, students, and other specifics</w:t>
      </w:r>
      <w:r w:rsidRPr="00E8207C">
        <w:rPr>
          <w:rFonts w:cstheme="minorHAnsi"/>
          <w:color w:val="7F7F7F" w:themeColor="text1" w:themeTint="80"/>
        </w:rPr>
        <w:br/>
        <w:t>● Git: To connect and push files from the local system to GitHub </w:t>
      </w:r>
      <w:r w:rsidRPr="00E8207C">
        <w:rPr>
          <w:rFonts w:cstheme="minorHAnsi"/>
          <w:color w:val="7F7F7F" w:themeColor="text1" w:themeTint="80"/>
        </w:rPr>
        <w:br/>
        <w:t>● GitHub: To store the application code and track its versions </w:t>
      </w:r>
      <w:r w:rsidRPr="00E8207C">
        <w:rPr>
          <w:rFonts w:cstheme="minorHAnsi"/>
          <w:color w:val="7F7F7F" w:themeColor="text1" w:themeTint="80"/>
        </w:rPr>
        <w:br/>
        <w:t>● Scrum: An efficient agile framework to deliver the product incrementally </w:t>
      </w:r>
      <w:r w:rsidRPr="00E8207C">
        <w:rPr>
          <w:rFonts w:cstheme="minorHAnsi"/>
          <w:color w:val="7F7F7F" w:themeColor="text1" w:themeTint="80"/>
        </w:rPr>
        <w:br/>
        <w:t>● Specification document: Any open-source document or Google Docs </w:t>
      </w:r>
      <w:r w:rsidRPr="00E8207C">
        <w:rPr>
          <w:rFonts w:cstheme="minorHAnsi"/>
          <w:b/>
          <w:color w:val="7F7F7F" w:themeColor="text1" w:themeTint="80"/>
        </w:rPr>
        <w:t xml:space="preserve">       </w:t>
      </w:r>
    </w:p>
    <w:p w14:paraId="3DB2D95F" w14:textId="59F3C318" w:rsidR="00E8207C" w:rsidRPr="00E8207C" w:rsidRDefault="00E8207C" w:rsidP="00E8207C">
      <w:pPr>
        <w:rPr>
          <w:color w:val="7F7F7F" w:themeColor="text1" w:themeTint="80"/>
        </w:rPr>
      </w:pPr>
      <w:r w:rsidRPr="00E8207C">
        <w:rPr>
          <w:rFonts w:cstheme="minorHAnsi"/>
          <w:b/>
          <w:color w:val="7F7F7F" w:themeColor="text1" w:themeTint="80"/>
        </w:rPr>
        <w:t xml:space="preserve">                              </w:t>
      </w:r>
    </w:p>
    <w:p w14:paraId="39112FD8" w14:textId="476F0D06" w:rsidR="00990716" w:rsidRPr="00E8207C" w:rsidRDefault="00A82261" w:rsidP="00990716">
      <w:pPr>
        <w:pStyle w:val="Heading1"/>
        <w:rPr>
          <w:rFonts w:asciiTheme="minorHAnsi" w:eastAsiaTheme="minorHAnsi" w:hAnsiTheme="minorHAnsi" w:cstheme="minorHAnsi"/>
          <w:b w:val="0"/>
          <w:color w:val="auto"/>
          <w:sz w:val="24"/>
          <w:szCs w:val="24"/>
        </w:rPr>
      </w:pPr>
      <w:bookmarkStart w:id="27" w:name="_Toc129429078"/>
      <w:r w:rsidRPr="00B338FB">
        <w:rPr>
          <w:rFonts w:asciiTheme="minorHAnsi" w:eastAsia="Times New Roman" w:hAnsiTheme="minorHAnsi" w:cstheme="minorHAnsi"/>
        </w:rPr>
        <w:lastRenderedPageBreak/>
        <w:t>SCRUM PLANNING</w:t>
      </w:r>
      <w:bookmarkEnd w:id="27"/>
    </w:p>
    <w:p w14:paraId="53007D4A" w14:textId="08B640A4" w:rsidR="00990716" w:rsidRPr="00B338FB" w:rsidRDefault="006F3DC2" w:rsidP="00990716">
      <w:pPr>
        <w:jc w:val="center"/>
        <w:rPr>
          <w:rFonts w:cstheme="minorHAnsi"/>
        </w:rPr>
      </w:pPr>
      <w:r w:rsidRPr="00B338FB">
        <w:rPr>
          <w:rFonts w:eastAsia="Times New Roman" w:cstheme="minorHAnsi"/>
          <w:b/>
          <w:noProof/>
          <w:color w:val="595959" w:themeColor="text1" w:themeTint="A6"/>
          <w:sz w:val="32"/>
          <w:szCs w:val="32"/>
        </w:rPr>
        <w:drawing>
          <wp:inline distT="0" distB="0" distL="0" distR="0" wp14:anchorId="41BA30D8" wp14:editId="12B69F5B">
            <wp:extent cx="3004609" cy="2488557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40" cy="25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7C6" w14:textId="6773FA6B" w:rsidR="00990716" w:rsidRPr="00B338FB" w:rsidRDefault="00990716" w:rsidP="002D2D29">
      <w:pPr>
        <w:rPr>
          <w:rFonts w:cstheme="minorHAnsi"/>
        </w:rPr>
      </w:pPr>
    </w:p>
    <w:p w14:paraId="675ACFFB" w14:textId="1690F807" w:rsidR="00990716" w:rsidRPr="00B338FB" w:rsidRDefault="00990716" w:rsidP="002D2D29">
      <w:pPr>
        <w:rPr>
          <w:rFonts w:cstheme="minorHAnsi"/>
        </w:rPr>
      </w:pPr>
    </w:p>
    <w:p w14:paraId="5287EC8C" w14:textId="77777777" w:rsidR="00990716" w:rsidRPr="00B338FB" w:rsidRDefault="00990716" w:rsidP="002D2D29">
      <w:pPr>
        <w:rPr>
          <w:rFonts w:cstheme="minorHAnsi"/>
        </w:rPr>
      </w:pPr>
    </w:p>
    <w:p w14:paraId="1B8FE5F1" w14:textId="6738D55E" w:rsidR="002D2D29" w:rsidRPr="00B338FB" w:rsidRDefault="00B6421A" w:rsidP="002D2D29">
      <w:pPr>
        <w:pStyle w:val="Heading2"/>
        <w:rPr>
          <w:rFonts w:asciiTheme="minorHAnsi" w:eastAsia="Times New Roman" w:hAnsiTheme="minorHAnsi" w:cstheme="minorHAnsi"/>
        </w:rPr>
      </w:pPr>
      <w:bookmarkStart w:id="28" w:name="_Toc129429079"/>
      <w:r w:rsidRPr="00B338FB">
        <w:rPr>
          <w:rFonts w:asciiTheme="minorHAnsi" w:eastAsia="Times New Roman" w:hAnsiTheme="minorHAnsi" w:cstheme="minorHAnsi"/>
        </w:rPr>
        <w:t>SPRINTS PLANNED</w:t>
      </w:r>
      <w:bookmarkEnd w:id="28"/>
    </w:p>
    <w:p w14:paraId="0A5E6166" w14:textId="77777777" w:rsidR="00B338FB" w:rsidRPr="00B338FB" w:rsidRDefault="00B338FB" w:rsidP="00B338FB">
      <w:pPr>
        <w:rPr>
          <w:rFonts w:cstheme="minorHAnsi"/>
        </w:rPr>
      </w:pPr>
    </w:p>
    <w:p w14:paraId="3736C0C6" w14:textId="598C58A0" w:rsidR="00232E75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1</w:t>
      </w:r>
    </w:p>
    <w:p w14:paraId="7FEEEB5B" w14:textId="7326BD89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Goal to be accomplished – Creation of specification document</w:t>
      </w:r>
      <w:r w:rsidR="00C36FAA" w:rsidRPr="00B338FB">
        <w:rPr>
          <w:rFonts w:cstheme="minorHAnsi"/>
          <w:color w:val="775F55" w:themeColor="text2"/>
        </w:rPr>
        <w:t xml:space="preserve"> and uploading to GitHub</w:t>
      </w:r>
    </w:p>
    <w:p w14:paraId="1233FFB7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Software – MS Word</w:t>
      </w:r>
    </w:p>
    <w:p w14:paraId="6FE5C4AD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Deliverable product – The final product specification document</w:t>
      </w:r>
    </w:p>
    <w:p w14:paraId="652DC828" w14:textId="237E24AA" w:rsidR="00BE3E7F" w:rsidRPr="00B338FB" w:rsidRDefault="00BE3E7F" w:rsidP="00BE3E7F">
      <w:pPr>
        <w:rPr>
          <w:rFonts w:cstheme="minorHAnsi"/>
          <w:color w:val="775F55" w:themeColor="text2"/>
        </w:rPr>
      </w:pPr>
    </w:p>
    <w:p w14:paraId="395143A2" w14:textId="77777777" w:rsidR="00990716" w:rsidRPr="00B338FB" w:rsidRDefault="00990716" w:rsidP="00BE3E7F">
      <w:pPr>
        <w:rPr>
          <w:rFonts w:cstheme="minorHAnsi"/>
          <w:color w:val="775F55" w:themeColor="text2"/>
        </w:rPr>
      </w:pPr>
    </w:p>
    <w:p w14:paraId="7830E476" w14:textId="26D4585C" w:rsidR="00BE3E7F" w:rsidRPr="00B338FB" w:rsidRDefault="00BE3E7F" w:rsidP="0023598C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2</w:t>
      </w:r>
    </w:p>
    <w:p w14:paraId="5CB71FB3" w14:textId="0F29D0C1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Coding </w:t>
      </w:r>
      <w:r w:rsidR="0014658F">
        <w:rPr>
          <w:rFonts w:cstheme="minorHAnsi"/>
          <w:color w:val="775F55" w:themeColor="text2"/>
        </w:rPr>
        <w:t>the JSP pages</w:t>
      </w:r>
    </w:p>
    <w:p w14:paraId="7DC686EB" w14:textId="39E7BA0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>Eclipse (</w:t>
      </w:r>
      <w:r w:rsidRPr="00B338FB">
        <w:rPr>
          <w:rFonts w:cstheme="minorHAnsi"/>
          <w:color w:val="775F55" w:themeColor="text2"/>
        </w:rPr>
        <w:t>IDE</w:t>
      </w:r>
      <w:r w:rsidR="00E72C62" w:rsidRPr="00B338FB">
        <w:rPr>
          <w:rFonts w:cstheme="minorHAnsi"/>
          <w:color w:val="775F55" w:themeColor="text2"/>
        </w:rPr>
        <w:t>), Java</w:t>
      </w:r>
      <w:r w:rsidRPr="00B338FB">
        <w:rPr>
          <w:rFonts w:cstheme="minorHAnsi"/>
          <w:color w:val="775F55" w:themeColor="text2"/>
        </w:rPr>
        <w:t>,</w:t>
      </w:r>
      <w:r w:rsidR="00E72C62" w:rsidRPr="00B338FB">
        <w:rPr>
          <w:rFonts w:cstheme="minorHAnsi"/>
          <w:color w:val="775F55" w:themeColor="text2"/>
        </w:rPr>
        <w:t xml:space="preserve"> GitHub</w:t>
      </w:r>
    </w:p>
    <w:p w14:paraId="402A7256" w14:textId="70DF3522" w:rsidR="00BE3E7F" w:rsidRPr="00B338FB" w:rsidRDefault="00965107" w:rsidP="00BE3E7F">
      <w:pPr>
        <w:pStyle w:val="ListParagraph"/>
        <w:numPr>
          <w:ilvl w:val="2"/>
          <w:numId w:val="17"/>
        </w:numPr>
        <w:rPr>
          <w:rFonts w:cstheme="minorHAnsi"/>
          <w:color w:val="775F55" w:themeColor="text2"/>
        </w:rPr>
      </w:pPr>
      <w:r>
        <w:rPr>
          <w:rFonts w:cstheme="minorHAnsi"/>
          <w:color w:val="775F55" w:themeColor="text2"/>
        </w:rPr>
        <w:t>Pages for</w:t>
      </w:r>
    </w:p>
    <w:p w14:paraId="623C4291" w14:textId="3B75BD25" w:rsidR="00E72C62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 xml:space="preserve"> Add Subjects</w:t>
      </w:r>
    </w:p>
    <w:p w14:paraId="2EE5FE06" w14:textId="3276F79C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Students</w:t>
      </w:r>
    </w:p>
    <w:p w14:paraId="1905E3E8" w14:textId="54E31FE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Courses</w:t>
      </w:r>
    </w:p>
    <w:p w14:paraId="284B2AE5" w14:textId="0434FE7E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Teachers</w:t>
      </w:r>
    </w:p>
    <w:p w14:paraId="0013E478" w14:textId="1F6B1AEB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Subject to Courses</w:t>
      </w:r>
    </w:p>
    <w:p w14:paraId="0D9615E8" w14:textId="640142C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Teachers to Subjects</w:t>
      </w:r>
    </w:p>
    <w:p w14:paraId="3706E0A3" w14:textId="0BB556FD" w:rsidR="00965107" w:rsidRPr="00B338FB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  <w:lang w:val="en-AU"/>
        </w:rPr>
        <w:t>Generate report</w:t>
      </w:r>
    </w:p>
    <w:p w14:paraId="4432CF18" w14:textId="7736D4D4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</w:t>
      </w:r>
      <w:r w:rsidR="00965107">
        <w:rPr>
          <w:rFonts w:cstheme="minorHAnsi"/>
          <w:color w:val="775F55" w:themeColor="text2"/>
        </w:rPr>
        <w:t>JSP page code</w:t>
      </w:r>
    </w:p>
    <w:p w14:paraId="3B4E853C" w14:textId="7D9C6854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745B4D7B" w14:textId="77777777" w:rsidR="00990716" w:rsidRPr="00B338FB" w:rsidRDefault="00990716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44DB4A65" w14:textId="3A97804C" w:rsidR="00B6421A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SPRINT </w:t>
      </w:r>
      <w:r w:rsidR="00BE3E7F" w:rsidRPr="00B338FB">
        <w:rPr>
          <w:rFonts w:cstheme="minorHAnsi"/>
          <w:color w:val="775F55" w:themeColor="text2"/>
        </w:rPr>
        <w:t>3</w:t>
      </w:r>
    </w:p>
    <w:p w14:paraId="62741CF6" w14:textId="1C8B54F2" w:rsidR="00BE3E7F" w:rsidRPr="001B3296" w:rsidRDefault="00BE3E7F" w:rsidP="001B3296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</w:t>
      </w:r>
      <w:r w:rsidR="00E72C62" w:rsidRPr="00B338FB">
        <w:rPr>
          <w:rFonts w:cstheme="minorHAnsi"/>
          <w:color w:val="775F55" w:themeColor="text2"/>
        </w:rPr>
        <w:t xml:space="preserve">Coding </w:t>
      </w:r>
      <w:r w:rsidR="001B3296">
        <w:rPr>
          <w:rFonts w:cstheme="minorHAnsi"/>
          <w:color w:val="775F55" w:themeColor="text2"/>
        </w:rPr>
        <w:t>servlet, models and create database</w:t>
      </w:r>
    </w:p>
    <w:p w14:paraId="079C19B1" w14:textId="44DDCD11" w:rsidR="00E72C62" w:rsidRPr="000A6305" w:rsidRDefault="00BE3E7F" w:rsidP="000A6305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 xml:space="preserve">Eclipse (IDE), Java, GitHub </w:t>
      </w:r>
    </w:p>
    <w:p w14:paraId="4AF58DF4" w14:textId="4B0A3812" w:rsidR="00BE3E7F" w:rsidRPr="00B338FB" w:rsidRDefault="00BE3E7F" w:rsidP="00F3421D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The final </w:t>
      </w:r>
      <w:r w:rsidR="000A6305">
        <w:rPr>
          <w:rFonts w:cstheme="minorHAnsi"/>
          <w:color w:val="775F55" w:themeColor="text2"/>
        </w:rPr>
        <w:t>product</w:t>
      </w:r>
    </w:p>
    <w:p w14:paraId="6121AF0F" w14:textId="77777777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523A95C9" w14:textId="77777777" w:rsidR="00990716" w:rsidRPr="00B338FB" w:rsidRDefault="00990716" w:rsidP="00B6421A">
      <w:pPr>
        <w:pStyle w:val="ListParagraph"/>
        <w:rPr>
          <w:rFonts w:cstheme="minorHAnsi"/>
          <w:color w:val="775F55" w:themeColor="text2"/>
        </w:rPr>
      </w:pPr>
    </w:p>
    <w:p w14:paraId="4A8E30CA" w14:textId="77777777" w:rsidR="002D2D29" w:rsidRPr="00B338FB" w:rsidRDefault="002D2D29" w:rsidP="002D2D29">
      <w:pPr>
        <w:rPr>
          <w:rFonts w:cstheme="minorHAnsi"/>
        </w:rPr>
      </w:pPr>
    </w:p>
    <w:p w14:paraId="4BF28C73" w14:textId="2C91252D" w:rsidR="002D2D29" w:rsidRPr="00B338FB" w:rsidRDefault="00903CE4" w:rsidP="00990716">
      <w:pPr>
        <w:pStyle w:val="Heading1"/>
        <w:rPr>
          <w:rFonts w:asciiTheme="minorHAnsi" w:hAnsiTheme="minorHAnsi" w:cstheme="minorHAnsi"/>
        </w:rPr>
      </w:pPr>
      <w:bookmarkStart w:id="29" w:name="_Toc129429080"/>
      <w:r w:rsidRPr="00B338FB">
        <w:rPr>
          <w:rFonts w:asciiTheme="minorHAnsi" w:hAnsiTheme="minorHAnsi" w:cstheme="minorHAnsi"/>
        </w:rPr>
        <w:lastRenderedPageBreak/>
        <w:t>FLOWCHART</w:t>
      </w:r>
      <w:bookmarkEnd w:id="29"/>
    </w:p>
    <w:p w14:paraId="574BEB10" w14:textId="1685BC1A" w:rsidR="00990716" w:rsidRPr="00B338FB" w:rsidRDefault="00990716" w:rsidP="00990716">
      <w:pPr>
        <w:rPr>
          <w:rFonts w:cstheme="minorHAnsi"/>
        </w:rPr>
      </w:pPr>
    </w:p>
    <w:p w14:paraId="238DEB84" w14:textId="77777777" w:rsidR="00990716" w:rsidRPr="00B338FB" w:rsidRDefault="00990716" w:rsidP="00990716">
      <w:pPr>
        <w:rPr>
          <w:rFonts w:cstheme="minorHAnsi"/>
        </w:rPr>
      </w:pPr>
    </w:p>
    <w:p w14:paraId="2F854FE2" w14:textId="79131C5E" w:rsidR="00033503" w:rsidRPr="00B338FB" w:rsidRDefault="00033503" w:rsidP="0062694F">
      <w:pPr>
        <w:rPr>
          <w:rFonts w:cstheme="minorHAnsi"/>
        </w:rPr>
      </w:pPr>
      <w:r w:rsidRPr="00B338FB">
        <w:rPr>
          <w:rFonts w:cstheme="minorHAnsi"/>
          <w:sz w:val="21"/>
        </w:rPr>
        <w:t xml:space="preserve"> </w:t>
      </w:r>
    </w:p>
    <w:p w14:paraId="0587F506" w14:textId="03C37819" w:rsidR="00033503" w:rsidRPr="00B338FB" w:rsidRDefault="00EB5AAE" w:rsidP="002D2D2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E307DB" wp14:editId="142D62AC">
            <wp:extent cx="6858000" cy="4411345"/>
            <wp:effectExtent l="152400" t="152400" r="152400" b="160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13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DA4A5" w14:textId="6DB86855" w:rsidR="00033503" w:rsidRPr="00B338FB" w:rsidRDefault="00033503" w:rsidP="002D2D29">
      <w:pPr>
        <w:rPr>
          <w:rFonts w:cstheme="minorHAnsi"/>
        </w:rPr>
      </w:pPr>
    </w:p>
    <w:p w14:paraId="5687806F" w14:textId="27571065" w:rsidR="00990716" w:rsidRPr="00B338FB" w:rsidRDefault="00990716" w:rsidP="002D2D29">
      <w:pPr>
        <w:rPr>
          <w:rFonts w:cstheme="minorHAnsi"/>
        </w:rPr>
      </w:pPr>
    </w:p>
    <w:p w14:paraId="521CC603" w14:textId="34E53A55" w:rsidR="00990716" w:rsidRPr="00B338FB" w:rsidRDefault="00990716" w:rsidP="002D2D29">
      <w:pPr>
        <w:rPr>
          <w:rFonts w:cstheme="minorHAnsi"/>
        </w:rPr>
      </w:pPr>
    </w:p>
    <w:p w14:paraId="58FB8F2B" w14:textId="45B0389E" w:rsidR="00990716" w:rsidRPr="00B338FB" w:rsidRDefault="00990716" w:rsidP="002D2D29">
      <w:pPr>
        <w:rPr>
          <w:rFonts w:cstheme="minorHAnsi"/>
        </w:rPr>
      </w:pPr>
    </w:p>
    <w:p w14:paraId="756CB4DF" w14:textId="77777777" w:rsidR="004941CC" w:rsidRPr="00B338FB" w:rsidRDefault="004941CC" w:rsidP="004941CC">
      <w:pPr>
        <w:rPr>
          <w:rFonts w:cstheme="minorHAnsi"/>
        </w:rPr>
      </w:pPr>
    </w:p>
    <w:p w14:paraId="6663B73C" w14:textId="0366D614" w:rsidR="00675768" w:rsidRPr="00132468" w:rsidRDefault="00132468" w:rsidP="00132468">
      <w:pPr>
        <w:pStyle w:val="Heading1"/>
        <w:rPr>
          <w:rFonts w:asciiTheme="minorHAnsi" w:hAnsiTheme="minorHAnsi" w:cstheme="minorHAnsi"/>
        </w:rPr>
      </w:pPr>
      <w:bookmarkStart w:id="30" w:name="_Toc129429081"/>
      <w:r>
        <w:rPr>
          <w:rFonts w:asciiTheme="minorHAnsi" w:hAnsiTheme="minorHAnsi" w:cstheme="minorHAnsi"/>
        </w:rPr>
        <w:t xml:space="preserve">CORE </w:t>
      </w:r>
      <w:r w:rsidRPr="00132468">
        <w:rPr>
          <w:rFonts w:asciiTheme="minorHAnsi" w:hAnsiTheme="minorHAnsi" w:cstheme="minorHAnsi"/>
        </w:rPr>
        <w:t>JAVA CONCEPTS USED</w:t>
      </w:r>
      <w:bookmarkEnd w:id="30"/>
    </w:p>
    <w:p w14:paraId="3FA53758" w14:textId="46DCD97B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 Servlet: to do the business logic and works a controller for the project </w:t>
      </w:r>
    </w:p>
    <w:p w14:paraId="2B9FD2C4" w14:textId="6C1F1AA3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JSP: to handle the presentation view  </w:t>
      </w:r>
    </w:p>
    <w:p w14:paraId="62B88002" w14:textId="72800C50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 xml:space="preserve">SQL: to create and manage the database </w:t>
      </w:r>
      <w:r w:rsidR="00C927A4" w:rsidRPr="00FA377A">
        <w:rPr>
          <w:rFonts w:cstheme="minorHAnsi"/>
          <w:color w:val="7F7F7F" w:themeColor="text1" w:themeTint="80"/>
        </w:rPr>
        <w:t>Files</w:t>
      </w:r>
    </w:p>
    <w:p w14:paraId="1B62A9BB" w14:textId="0D7FE4F6" w:rsidR="00C927A4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JDBC: to make operations on the database for the project</w:t>
      </w:r>
    </w:p>
    <w:p w14:paraId="7E7F60B8" w14:textId="59183CE1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 CSS: to format the contents.</w:t>
      </w:r>
    </w:p>
    <w:p w14:paraId="11E47170" w14:textId="46EAF1B2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Eclipse: to write and run the code</w:t>
      </w:r>
    </w:p>
    <w:p w14:paraId="3E47080A" w14:textId="1E74DD74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Tomcat: to run and deploy servlet application</w:t>
      </w:r>
    </w:p>
    <w:p w14:paraId="04606331" w14:textId="4B5E9A58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Hibernate: To establish one to one mapping</w:t>
      </w:r>
    </w:p>
    <w:p w14:paraId="0754028E" w14:textId="127C1D35" w:rsidR="00AB209B" w:rsidRDefault="00AB209B" w:rsidP="00AB209B">
      <w:pPr>
        <w:ind w:left="360"/>
        <w:rPr>
          <w:rFonts w:cstheme="minorHAnsi"/>
          <w:color w:val="7F7F7F" w:themeColor="text1" w:themeTint="80"/>
        </w:rPr>
      </w:pPr>
    </w:p>
    <w:p w14:paraId="3E79275D" w14:textId="48E7F29A" w:rsidR="00F11C46" w:rsidRDefault="00F11C46" w:rsidP="00AB209B">
      <w:pPr>
        <w:ind w:left="360"/>
        <w:rPr>
          <w:rFonts w:cstheme="minorHAnsi"/>
          <w:color w:val="7F7F7F" w:themeColor="text1" w:themeTint="80"/>
        </w:rPr>
      </w:pPr>
    </w:p>
    <w:p w14:paraId="0552D34B" w14:textId="55809373" w:rsidR="00F11C46" w:rsidRDefault="00F11C46" w:rsidP="00AB209B">
      <w:pPr>
        <w:ind w:left="360"/>
        <w:rPr>
          <w:rFonts w:cstheme="minorHAnsi"/>
          <w:color w:val="7F7F7F" w:themeColor="text1" w:themeTint="80"/>
        </w:rPr>
      </w:pPr>
    </w:p>
    <w:p w14:paraId="7F0DFE2B" w14:textId="1E92F9EB" w:rsidR="00F11C46" w:rsidRDefault="00F11C46" w:rsidP="00F11C46">
      <w:pPr>
        <w:pStyle w:val="Heading1"/>
      </w:pPr>
      <w:bookmarkStart w:id="31" w:name="_Toc129429082"/>
      <w:r w:rsidRPr="00F11C46">
        <w:lastRenderedPageBreak/>
        <w:t>Steps for set up</w:t>
      </w:r>
      <w:bookmarkEnd w:id="31"/>
    </w:p>
    <w:p w14:paraId="078A5ECD" w14:textId="77777777" w:rsidR="00F11C46" w:rsidRPr="00F11C46" w:rsidRDefault="00F11C46" w:rsidP="00F11C46"/>
    <w:p w14:paraId="56DCA4DE" w14:textId="40807391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 xml:space="preserve">1.First set up the database </w:t>
      </w:r>
      <w:r w:rsidR="00014873">
        <w:rPr>
          <w:rFonts w:cstheme="minorHAnsi"/>
          <w:color w:val="7F7F7F" w:themeColor="text1" w:themeTint="80"/>
        </w:rPr>
        <w:t>(credentials to be given in hibernate.cfg.xml)</w:t>
      </w:r>
    </w:p>
    <w:p w14:paraId="69ADAC31" w14:textId="7752EB09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 xml:space="preserve">2.Run </w:t>
      </w:r>
      <w:r>
        <w:rPr>
          <w:rFonts w:cstheme="minorHAnsi"/>
          <w:color w:val="7F7F7F" w:themeColor="text1" w:themeTint="80"/>
        </w:rPr>
        <w:t xml:space="preserve">application </w:t>
      </w:r>
      <w:r w:rsidRPr="00F11C46">
        <w:rPr>
          <w:rFonts w:cstheme="minorHAnsi"/>
          <w:color w:val="7F7F7F" w:themeColor="text1" w:themeTint="80"/>
        </w:rPr>
        <w:t>on Server</w:t>
      </w:r>
    </w:p>
    <w:p w14:paraId="46B3C1F2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3.Add Subjects, classes and teachers</w:t>
      </w:r>
    </w:p>
    <w:p w14:paraId="79243B33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4.Assign subjects to classes</w:t>
      </w:r>
    </w:p>
    <w:p w14:paraId="7E000F01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5.Assign teachers to subjects</w:t>
      </w:r>
    </w:p>
    <w:p w14:paraId="634CA6C0" w14:textId="77777777" w:rsidR="00F11C46" w:rsidRPr="00F11C46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6.Add Student</w:t>
      </w:r>
    </w:p>
    <w:p w14:paraId="40A58D40" w14:textId="0EA60AAA" w:rsidR="00F11C46" w:rsidRPr="00AB209B" w:rsidRDefault="00F11C46" w:rsidP="00F11C46">
      <w:pPr>
        <w:ind w:left="360"/>
        <w:rPr>
          <w:rFonts w:cstheme="minorHAnsi"/>
          <w:color w:val="7F7F7F" w:themeColor="text1" w:themeTint="80"/>
        </w:rPr>
      </w:pPr>
      <w:r w:rsidRPr="00F11C46">
        <w:rPr>
          <w:rFonts w:cstheme="minorHAnsi"/>
          <w:color w:val="7F7F7F" w:themeColor="text1" w:themeTint="80"/>
        </w:rPr>
        <w:t>7.Generate Report</w:t>
      </w:r>
    </w:p>
    <w:p w14:paraId="145A12BB" w14:textId="77777777" w:rsidR="00FA377A" w:rsidRPr="00FA377A" w:rsidRDefault="00FA377A" w:rsidP="00FA377A">
      <w:pPr>
        <w:pStyle w:val="ListParagraph"/>
        <w:ind w:left="1080"/>
        <w:rPr>
          <w:rFonts w:cstheme="minorHAnsi"/>
          <w:color w:val="7F7F7F" w:themeColor="text1" w:themeTint="80"/>
        </w:rPr>
      </w:pPr>
    </w:p>
    <w:p w14:paraId="427662A1" w14:textId="1B8B10FA" w:rsidR="00BD447B" w:rsidRDefault="00AB209B" w:rsidP="00234B72">
      <w:pPr>
        <w:pStyle w:val="Heading1"/>
        <w:rPr>
          <w:rFonts w:eastAsia="Times New Roman"/>
        </w:rPr>
      </w:pPr>
      <w:bookmarkStart w:id="32" w:name="_Toc129429083"/>
      <w:r>
        <w:rPr>
          <w:rFonts w:eastAsia="Times New Roman"/>
        </w:rPr>
        <w:t>Flow of   control</w:t>
      </w:r>
      <w:bookmarkEnd w:id="32"/>
    </w:p>
    <w:p w14:paraId="64C6EDF7" w14:textId="1F13585E" w:rsidR="00BD447B" w:rsidRDefault="00BD447B" w:rsidP="00BD447B">
      <w:pPr>
        <w:pStyle w:val="Heading1"/>
        <w:numPr>
          <w:ilvl w:val="0"/>
          <w:numId w:val="21"/>
        </w:numPr>
        <w:rPr>
          <w:rStyle w:val="Heading3Char"/>
        </w:rPr>
      </w:pPr>
      <w:bookmarkStart w:id="33" w:name="_Toc129429084"/>
      <w:r w:rsidRPr="00BD447B">
        <w:rPr>
          <w:rStyle w:val="Heading3Char"/>
        </w:rPr>
        <w:t>Login</w:t>
      </w:r>
      <w:r>
        <w:rPr>
          <w:rStyle w:val="Heading3Char"/>
        </w:rPr>
        <w:t xml:space="preserve"> </w:t>
      </w:r>
      <w:r w:rsidRPr="00BD447B">
        <w:rPr>
          <w:rStyle w:val="Heading3Char"/>
        </w:rPr>
        <w:t>page</w:t>
      </w:r>
      <w:bookmarkEnd w:id="33"/>
    </w:p>
    <w:p w14:paraId="4431D4CE" w14:textId="46BDC7B0" w:rsidR="000377AE" w:rsidRDefault="000377AE" w:rsidP="000377AE"/>
    <w:p w14:paraId="79A29781" w14:textId="77777777" w:rsidR="000377AE" w:rsidRPr="000377AE" w:rsidRDefault="000377AE" w:rsidP="000377AE"/>
    <w:p w14:paraId="7E81D40A" w14:textId="4D74D651" w:rsidR="007121B8" w:rsidRDefault="00014873" w:rsidP="00BD447B">
      <w:pPr>
        <w:rPr>
          <w:rStyle w:val="Heading3Char"/>
        </w:rPr>
      </w:pPr>
      <w:r>
        <w:rPr>
          <w:rFonts w:asciiTheme="majorHAnsi" w:eastAsiaTheme="majorEastAsia" w:hAnsiTheme="majorHAnsi" w:cstheme="majorBidi"/>
          <w:noProof/>
          <w:color w:val="345C7D" w:themeColor="accent1" w:themeShade="7F"/>
        </w:rPr>
        <w:drawing>
          <wp:inline distT="0" distB="0" distL="0" distR="0" wp14:anchorId="62086867" wp14:editId="1992BD07">
            <wp:extent cx="6858000" cy="288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20C8" w14:textId="545B4BB9" w:rsidR="000377AE" w:rsidRPr="000377AE" w:rsidRDefault="00014873" w:rsidP="000377AE">
      <w:pPr>
        <w:pStyle w:val="Heading3"/>
        <w:numPr>
          <w:ilvl w:val="0"/>
          <w:numId w:val="21"/>
        </w:numPr>
        <w:rPr>
          <w:b/>
          <w:bCs/>
          <w:sz w:val="32"/>
          <w:szCs w:val="32"/>
        </w:rPr>
      </w:pPr>
      <w:bookmarkStart w:id="34" w:name="_Toc129429085"/>
      <w:r>
        <w:rPr>
          <w:rStyle w:val="Heading3Char"/>
          <w:b/>
          <w:bCs/>
          <w:sz w:val="32"/>
          <w:szCs w:val="32"/>
        </w:rPr>
        <w:lastRenderedPageBreak/>
        <w:t>Dashboar</w:t>
      </w:r>
      <w:r w:rsidR="000377AE">
        <w:rPr>
          <w:rStyle w:val="Heading3Char"/>
          <w:b/>
          <w:bCs/>
          <w:sz w:val="32"/>
          <w:szCs w:val="32"/>
        </w:rPr>
        <w:t>d</w:t>
      </w:r>
      <w:bookmarkEnd w:id="34"/>
    </w:p>
    <w:p w14:paraId="1D45D2E4" w14:textId="0E68D266" w:rsidR="00BD447B" w:rsidRDefault="00D15303" w:rsidP="00BD447B">
      <w:pPr>
        <w:pStyle w:val="Heading1"/>
        <w:ind w:left="720"/>
        <w:rPr>
          <w:rFonts w:eastAsia="Times New Roman"/>
        </w:rPr>
      </w:pPr>
      <w:bookmarkStart w:id="35" w:name="_Toc129429086"/>
      <w:r>
        <w:rPr>
          <w:rFonts w:eastAsia="Times New Roman"/>
          <w:noProof/>
        </w:rPr>
        <w:drawing>
          <wp:inline distT="0" distB="0" distL="0" distR="0" wp14:anchorId="665C50B8" wp14:editId="48B012E9">
            <wp:extent cx="6626392" cy="26974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509" cy="27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r w:rsidR="00675768" w:rsidRPr="00B338FB">
        <w:rPr>
          <w:rFonts w:eastAsia="Times New Roman"/>
        </w:rPr>
        <w:br w:type="page"/>
      </w:r>
    </w:p>
    <w:p w14:paraId="285ECDF2" w14:textId="56629C14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6" w:name="_Toc129429087"/>
      <w:r w:rsidRPr="00BD447B">
        <w:rPr>
          <w:rFonts w:eastAsia="Times New Roman"/>
          <w:b/>
          <w:bCs/>
          <w:sz w:val="32"/>
          <w:szCs w:val="32"/>
        </w:rPr>
        <w:lastRenderedPageBreak/>
        <w:t>Add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="000377AE">
        <w:rPr>
          <w:rFonts w:eastAsia="Times New Roman"/>
          <w:b/>
          <w:bCs/>
          <w:sz w:val="32"/>
          <w:szCs w:val="32"/>
        </w:rPr>
        <w:t>Classes</w:t>
      </w:r>
      <w:bookmarkEnd w:id="36"/>
    </w:p>
    <w:p w14:paraId="200A8628" w14:textId="4EC96CAB" w:rsidR="000377AE" w:rsidRDefault="000377AE" w:rsidP="000377AE"/>
    <w:p w14:paraId="205AC88B" w14:textId="77777777" w:rsidR="000377AE" w:rsidRPr="000377AE" w:rsidRDefault="000377AE" w:rsidP="000377AE"/>
    <w:p w14:paraId="723A6DD9" w14:textId="52A7BFAF" w:rsidR="00BD447B" w:rsidRDefault="000377AE" w:rsidP="00BD447B">
      <w:r w:rsidRPr="000377AE">
        <w:rPr>
          <w:noProof/>
        </w:rPr>
        <w:drawing>
          <wp:inline distT="0" distB="0" distL="0" distR="0" wp14:anchorId="2D7E53F0" wp14:editId="4D93F994">
            <wp:extent cx="6858000" cy="137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A9F3F" wp14:editId="40DA82AD">
            <wp:extent cx="6858000" cy="360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D6D" w14:textId="027FA1B4" w:rsidR="00C938AE" w:rsidRDefault="00C938AE" w:rsidP="00BD447B"/>
    <w:p w14:paraId="756B2538" w14:textId="2A7FC358" w:rsidR="00C938AE" w:rsidRDefault="00C938AE" w:rsidP="00BD447B"/>
    <w:p w14:paraId="0275C40A" w14:textId="7AEE6887" w:rsidR="00C938AE" w:rsidRDefault="00C938AE" w:rsidP="00BD447B"/>
    <w:p w14:paraId="272D0C64" w14:textId="064120CA" w:rsidR="00C938AE" w:rsidRDefault="00C938AE" w:rsidP="00BD447B"/>
    <w:p w14:paraId="0B938B4D" w14:textId="3653B901" w:rsidR="00C938AE" w:rsidRDefault="00C938AE" w:rsidP="00BD447B"/>
    <w:p w14:paraId="44ED1F66" w14:textId="57DA6332" w:rsidR="00C938AE" w:rsidRDefault="00C938AE" w:rsidP="00BD447B"/>
    <w:p w14:paraId="701C5884" w14:textId="0A7CBA9D" w:rsidR="00C938AE" w:rsidRDefault="00C938AE" w:rsidP="00BD447B"/>
    <w:p w14:paraId="6E0FD9D8" w14:textId="7125383D" w:rsidR="00C938AE" w:rsidRDefault="00C938AE" w:rsidP="00BD447B"/>
    <w:p w14:paraId="3BEB7745" w14:textId="534B5653" w:rsidR="00C938AE" w:rsidRDefault="00C938AE" w:rsidP="00BD447B"/>
    <w:p w14:paraId="0C3B9A34" w14:textId="65976D84" w:rsidR="00C938AE" w:rsidRDefault="00C938AE" w:rsidP="00BD447B"/>
    <w:p w14:paraId="7D515CBB" w14:textId="355F74D6" w:rsidR="00C938AE" w:rsidRDefault="00C938AE" w:rsidP="00BD447B"/>
    <w:p w14:paraId="2A11F5CF" w14:textId="0E0FC54B" w:rsidR="00C938AE" w:rsidRDefault="00C938AE" w:rsidP="00BD447B"/>
    <w:p w14:paraId="0E107F7A" w14:textId="29F72BC3" w:rsidR="00C938AE" w:rsidRDefault="00C938AE" w:rsidP="00BD447B"/>
    <w:p w14:paraId="0A569369" w14:textId="77777777" w:rsidR="00C938AE" w:rsidRDefault="00C938AE" w:rsidP="00BD447B"/>
    <w:p w14:paraId="4552E311" w14:textId="17DDE842" w:rsidR="00BD447B" w:rsidRDefault="00BD447B" w:rsidP="00BD447B"/>
    <w:p w14:paraId="3723E0BA" w14:textId="77777777" w:rsidR="00BD447B" w:rsidRPr="00BD447B" w:rsidRDefault="00BD447B" w:rsidP="00BD447B"/>
    <w:p w14:paraId="673CF11F" w14:textId="7A9F7764" w:rsidR="00BD447B" w:rsidRDefault="000377AE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7" w:name="_Toc129429088"/>
      <w:r>
        <w:rPr>
          <w:rFonts w:eastAsia="Times New Roman"/>
          <w:b/>
          <w:bCs/>
          <w:sz w:val="32"/>
          <w:szCs w:val="32"/>
        </w:rPr>
        <w:lastRenderedPageBreak/>
        <w:t>Add Subjects</w:t>
      </w:r>
      <w:bookmarkEnd w:id="37"/>
      <w:r>
        <w:rPr>
          <w:rFonts w:eastAsia="Times New Roman"/>
          <w:b/>
          <w:bCs/>
          <w:sz w:val="32"/>
          <w:szCs w:val="32"/>
        </w:rPr>
        <w:t xml:space="preserve"> </w:t>
      </w:r>
    </w:p>
    <w:p w14:paraId="52B4429E" w14:textId="77777777" w:rsidR="00C938AE" w:rsidRPr="00C938AE" w:rsidRDefault="00C938AE" w:rsidP="00C938AE"/>
    <w:p w14:paraId="6B30AB17" w14:textId="69ECFC0E" w:rsidR="00BD447B" w:rsidRDefault="00793B27" w:rsidP="00BD447B">
      <w:r>
        <w:rPr>
          <w:noProof/>
        </w:rPr>
        <w:drawing>
          <wp:inline distT="0" distB="0" distL="0" distR="0" wp14:anchorId="1C83223B" wp14:editId="2B36E657">
            <wp:extent cx="6858000" cy="15538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9E1DA" wp14:editId="742F50FF">
            <wp:extent cx="6858000" cy="3012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226" w14:textId="424756F3" w:rsidR="00C938AE" w:rsidRDefault="00C938AE" w:rsidP="00BD447B"/>
    <w:p w14:paraId="45DF7621" w14:textId="28C39F44" w:rsidR="00C938AE" w:rsidRDefault="00C938AE" w:rsidP="00BD447B"/>
    <w:p w14:paraId="73C1ADEB" w14:textId="683A15BE" w:rsidR="00C938AE" w:rsidRDefault="00C938AE" w:rsidP="00BD447B"/>
    <w:p w14:paraId="17610027" w14:textId="7F4FA1BE" w:rsidR="00C938AE" w:rsidRDefault="00C938AE" w:rsidP="00BD447B"/>
    <w:p w14:paraId="2CFD0477" w14:textId="01A10840" w:rsidR="00C938AE" w:rsidRDefault="00C938AE" w:rsidP="00BD447B"/>
    <w:p w14:paraId="19C62983" w14:textId="62334B26" w:rsidR="00C938AE" w:rsidRDefault="00C938AE" w:rsidP="00BD447B"/>
    <w:p w14:paraId="64D6DDDC" w14:textId="220A3C68" w:rsidR="00C938AE" w:rsidRDefault="00C938AE" w:rsidP="00BD447B"/>
    <w:p w14:paraId="7DBC2271" w14:textId="35823FE3" w:rsidR="00C938AE" w:rsidRDefault="00C938AE" w:rsidP="00BD447B"/>
    <w:p w14:paraId="60D9C499" w14:textId="1D581952" w:rsidR="00C938AE" w:rsidRDefault="00C938AE" w:rsidP="00BD447B"/>
    <w:p w14:paraId="57D01C4E" w14:textId="65DABB0B" w:rsidR="00C938AE" w:rsidRDefault="00C938AE" w:rsidP="00BD447B"/>
    <w:p w14:paraId="1346859E" w14:textId="1380B21A" w:rsidR="00C938AE" w:rsidRDefault="00C938AE" w:rsidP="00BD447B"/>
    <w:p w14:paraId="4B3D4FA9" w14:textId="0A25D36D" w:rsidR="00C938AE" w:rsidRDefault="00C938AE" w:rsidP="00BD447B"/>
    <w:p w14:paraId="682CA595" w14:textId="13D92CAF" w:rsidR="00C938AE" w:rsidRDefault="00C938AE" w:rsidP="00BD447B"/>
    <w:p w14:paraId="0D93EA1A" w14:textId="7E88A795" w:rsidR="00C938AE" w:rsidRDefault="00C938AE" w:rsidP="00BD447B"/>
    <w:p w14:paraId="5B91EB8C" w14:textId="080653C5" w:rsidR="00C938AE" w:rsidRDefault="00C938AE" w:rsidP="00BD447B"/>
    <w:p w14:paraId="75C87458" w14:textId="2624549F" w:rsidR="00C938AE" w:rsidRDefault="00C938AE" w:rsidP="00BD447B"/>
    <w:p w14:paraId="5ACF2CF4" w14:textId="58FC7AA2" w:rsidR="00C938AE" w:rsidRDefault="00C938AE" w:rsidP="00BD447B"/>
    <w:p w14:paraId="68F98B91" w14:textId="486C1709" w:rsidR="00C938AE" w:rsidRDefault="00C938AE" w:rsidP="00BD447B"/>
    <w:p w14:paraId="75BC9A8B" w14:textId="5F81C460" w:rsidR="00C938AE" w:rsidRDefault="00C938AE" w:rsidP="00BD447B"/>
    <w:p w14:paraId="105776B6" w14:textId="0671E3CF" w:rsidR="00C938AE" w:rsidRDefault="00C938AE" w:rsidP="00BD447B"/>
    <w:p w14:paraId="5A3D3ECF" w14:textId="77777777" w:rsidR="00C938AE" w:rsidRPr="00BD447B" w:rsidRDefault="00C938AE" w:rsidP="00BD447B"/>
    <w:p w14:paraId="692543E9" w14:textId="035F57A4" w:rsidR="00BD447B" w:rsidRDefault="00793B27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8" w:name="_Toc129429089"/>
      <w:r>
        <w:rPr>
          <w:rFonts w:eastAsia="Times New Roman"/>
          <w:b/>
          <w:bCs/>
          <w:sz w:val="32"/>
          <w:szCs w:val="32"/>
        </w:rPr>
        <w:lastRenderedPageBreak/>
        <w:t>Add Teacher</w:t>
      </w:r>
      <w:bookmarkEnd w:id="38"/>
    </w:p>
    <w:p w14:paraId="6E6AD8F4" w14:textId="7BB1ED37" w:rsidR="00BD447B" w:rsidRDefault="00BD447B" w:rsidP="00BD447B"/>
    <w:p w14:paraId="67312D8B" w14:textId="0E09F594" w:rsidR="00BD447B" w:rsidRDefault="00C938AE" w:rsidP="00BD447B">
      <w:r>
        <w:rPr>
          <w:noProof/>
        </w:rPr>
        <w:drawing>
          <wp:inline distT="0" distB="0" distL="0" distR="0" wp14:anchorId="79C08413" wp14:editId="4F39992E">
            <wp:extent cx="6858000" cy="1730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9F193" wp14:editId="42484788">
            <wp:extent cx="6858000" cy="34232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D475" w14:textId="4CC94DFE" w:rsidR="004670F4" w:rsidRDefault="004670F4" w:rsidP="00BD447B"/>
    <w:p w14:paraId="61C1D9AB" w14:textId="25BCD99F" w:rsidR="004670F4" w:rsidRDefault="004670F4" w:rsidP="00BD447B"/>
    <w:p w14:paraId="58F56407" w14:textId="7C4F45E0" w:rsidR="004670F4" w:rsidRDefault="004670F4" w:rsidP="00BD447B"/>
    <w:p w14:paraId="0838A5E1" w14:textId="2DAC3B4E" w:rsidR="004670F4" w:rsidRDefault="004670F4" w:rsidP="00BD447B"/>
    <w:p w14:paraId="436BF85A" w14:textId="59C3CF3F" w:rsidR="004670F4" w:rsidRDefault="004670F4" w:rsidP="00BD447B"/>
    <w:p w14:paraId="47F29661" w14:textId="458412F1" w:rsidR="004670F4" w:rsidRDefault="004670F4" w:rsidP="00BD447B"/>
    <w:p w14:paraId="76D791F3" w14:textId="723CDB89" w:rsidR="004670F4" w:rsidRDefault="004670F4" w:rsidP="00BD447B"/>
    <w:p w14:paraId="23BF1C12" w14:textId="3CA1EE4B" w:rsidR="004670F4" w:rsidRDefault="004670F4" w:rsidP="00BD447B"/>
    <w:p w14:paraId="2B3F8405" w14:textId="16B4447F" w:rsidR="004670F4" w:rsidRDefault="004670F4" w:rsidP="00BD447B"/>
    <w:p w14:paraId="1CB48C03" w14:textId="1947CE85" w:rsidR="004670F4" w:rsidRDefault="004670F4" w:rsidP="00BD447B"/>
    <w:p w14:paraId="72CA71B8" w14:textId="76E6AA02" w:rsidR="004670F4" w:rsidRDefault="004670F4" w:rsidP="00BD447B"/>
    <w:p w14:paraId="0A150D6F" w14:textId="1EBA9C16" w:rsidR="004670F4" w:rsidRDefault="004670F4" w:rsidP="00BD447B"/>
    <w:p w14:paraId="7802BDE6" w14:textId="636D66D3" w:rsidR="004670F4" w:rsidRDefault="004670F4" w:rsidP="00BD447B"/>
    <w:p w14:paraId="770E8870" w14:textId="1A227156" w:rsidR="004670F4" w:rsidRDefault="004670F4" w:rsidP="00BD447B"/>
    <w:p w14:paraId="3662AD29" w14:textId="2639A7BF" w:rsidR="004670F4" w:rsidRDefault="004670F4" w:rsidP="00BD447B"/>
    <w:p w14:paraId="0CE5176B" w14:textId="7AC8AE0E" w:rsidR="004670F4" w:rsidRDefault="004670F4" w:rsidP="00BD447B"/>
    <w:p w14:paraId="7FCA5BF3" w14:textId="77777777" w:rsidR="004670F4" w:rsidRDefault="004670F4" w:rsidP="00BD447B"/>
    <w:p w14:paraId="61C7C8D2" w14:textId="1180FEB1" w:rsidR="00BD447B" w:rsidRDefault="00BD447B" w:rsidP="00BD447B">
      <w:pPr>
        <w:pStyle w:val="Heading3"/>
        <w:numPr>
          <w:ilvl w:val="0"/>
          <w:numId w:val="21"/>
        </w:numPr>
        <w:rPr>
          <w:b/>
          <w:bCs/>
          <w:sz w:val="32"/>
          <w:szCs w:val="32"/>
        </w:rPr>
      </w:pPr>
      <w:bookmarkStart w:id="39" w:name="_Toc129429090"/>
      <w:r w:rsidRPr="00BD447B">
        <w:rPr>
          <w:b/>
          <w:bCs/>
          <w:sz w:val="32"/>
          <w:szCs w:val="32"/>
        </w:rPr>
        <w:lastRenderedPageBreak/>
        <w:t>Assign</w:t>
      </w:r>
      <w:r>
        <w:rPr>
          <w:b/>
          <w:bCs/>
          <w:sz w:val="32"/>
          <w:szCs w:val="32"/>
        </w:rPr>
        <w:t xml:space="preserve"> </w:t>
      </w:r>
      <w:r w:rsidRPr="00BD447B">
        <w:rPr>
          <w:b/>
          <w:bCs/>
          <w:sz w:val="32"/>
          <w:szCs w:val="32"/>
        </w:rPr>
        <w:t xml:space="preserve">(Subjects </w:t>
      </w:r>
      <w:r w:rsidR="00005554">
        <w:rPr>
          <w:b/>
          <w:bCs/>
          <w:sz w:val="32"/>
          <w:szCs w:val="32"/>
        </w:rPr>
        <w:t>&amp; Teachers to Classes</w:t>
      </w:r>
      <w:r w:rsidRPr="00BD447B">
        <w:rPr>
          <w:b/>
          <w:bCs/>
          <w:sz w:val="32"/>
          <w:szCs w:val="32"/>
        </w:rPr>
        <w:t>)</w:t>
      </w:r>
      <w:bookmarkEnd w:id="39"/>
    </w:p>
    <w:p w14:paraId="1CB779A3" w14:textId="77777777" w:rsidR="004670F4" w:rsidRPr="004670F4" w:rsidRDefault="004670F4" w:rsidP="004670F4"/>
    <w:p w14:paraId="271A6784" w14:textId="43218635" w:rsidR="004670F4" w:rsidRDefault="004670F4" w:rsidP="004670F4">
      <w:r>
        <w:rPr>
          <w:noProof/>
        </w:rPr>
        <w:drawing>
          <wp:inline distT="0" distB="0" distL="0" distR="0" wp14:anchorId="239134B1" wp14:editId="3AB18D7A">
            <wp:extent cx="6858000" cy="3115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A3BFC" wp14:editId="70F210F2">
            <wp:extent cx="6858000" cy="40722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126" w14:textId="4EB723A6" w:rsidR="00806613" w:rsidRDefault="00806613" w:rsidP="004670F4"/>
    <w:p w14:paraId="62DF860C" w14:textId="34266608" w:rsidR="00806613" w:rsidRDefault="00806613" w:rsidP="004670F4"/>
    <w:p w14:paraId="40251B6C" w14:textId="6A99C1E4" w:rsidR="00806613" w:rsidRDefault="00806613" w:rsidP="004670F4"/>
    <w:p w14:paraId="27B048DB" w14:textId="30E7CB28" w:rsidR="00806613" w:rsidRDefault="00806613" w:rsidP="004670F4"/>
    <w:p w14:paraId="47698FF4" w14:textId="77777777" w:rsidR="00806613" w:rsidRPr="004670F4" w:rsidRDefault="00806613" w:rsidP="004670F4"/>
    <w:p w14:paraId="38BE1759" w14:textId="4AF04983" w:rsidR="00BD447B" w:rsidRPr="00BD447B" w:rsidRDefault="00BD447B" w:rsidP="00BD447B"/>
    <w:p w14:paraId="65A48162" w14:textId="37C455FD" w:rsidR="00BD447B" w:rsidRDefault="00806613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40" w:name="_Toc129429091"/>
      <w:r>
        <w:rPr>
          <w:rFonts w:eastAsia="Times New Roman"/>
          <w:b/>
          <w:bCs/>
          <w:sz w:val="32"/>
          <w:szCs w:val="32"/>
        </w:rPr>
        <w:lastRenderedPageBreak/>
        <w:t>Add Student</w:t>
      </w:r>
      <w:bookmarkEnd w:id="40"/>
    </w:p>
    <w:p w14:paraId="0223964B" w14:textId="2A496462" w:rsidR="00806613" w:rsidRDefault="00806613" w:rsidP="00806613"/>
    <w:p w14:paraId="5C9CD2BA" w14:textId="0FB4E3DA" w:rsidR="00806613" w:rsidRDefault="00806613" w:rsidP="00806613">
      <w:r>
        <w:rPr>
          <w:noProof/>
        </w:rPr>
        <w:drawing>
          <wp:inline distT="0" distB="0" distL="0" distR="0" wp14:anchorId="18C96F70" wp14:editId="4EA4E673">
            <wp:extent cx="6858000" cy="2712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50E17" wp14:editId="01D5E8D4">
            <wp:extent cx="6858000" cy="41687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D406" w14:textId="73F3BC00" w:rsidR="00806613" w:rsidRDefault="00806613" w:rsidP="00806613"/>
    <w:p w14:paraId="68803353" w14:textId="193DE394" w:rsidR="00806613" w:rsidRDefault="00806613" w:rsidP="00806613"/>
    <w:p w14:paraId="765051DF" w14:textId="0261BF31" w:rsidR="00806613" w:rsidRDefault="00806613" w:rsidP="00806613"/>
    <w:p w14:paraId="7AF072EB" w14:textId="7575A372" w:rsidR="00806613" w:rsidRDefault="00806613" w:rsidP="00806613"/>
    <w:p w14:paraId="3D0C49EB" w14:textId="1B7C9FCE" w:rsidR="00806613" w:rsidRDefault="00806613" w:rsidP="00806613"/>
    <w:p w14:paraId="170B56BD" w14:textId="290B4D47" w:rsidR="00806613" w:rsidRDefault="00806613" w:rsidP="00806613"/>
    <w:p w14:paraId="31A0749C" w14:textId="77777777" w:rsidR="00806613" w:rsidRDefault="00806613" w:rsidP="00806613"/>
    <w:p w14:paraId="271269BA" w14:textId="774E3E31" w:rsidR="00806613" w:rsidRDefault="00806613" w:rsidP="00806613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41" w:name="_Toc129429092"/>
      <w:r>
        <w:rPr>
          <w:rFonts w:eastAsia="Times New Roman"/>
          <w:b/>
          <w:bCs/>
          <w:sz w:val="32"/>
          <w:szCs w:val="32"/>
        </w:rPr>
        <w:lastRenderedPageBreak/>
        <w:t>Generate Report</w:t>
      </w:r>
      <w:bookmarkEnd w:id="41"/>
    </w:p>
    <w:p w14:paraId="36D1BB7D" w14:textId="2AC3CB8A" w:rsidR="00806613" w:rsidRDefault="00806613" w:rsidP="00806613"/>
    <w:p w14:paraId="34642F98" w14:textId="6BEC0D7D" w:rsidR="00AC6281" w:rsidRPr="00806613" w:rsidRDefault="00AC6281" w:rsidP="00806613">
      <w:r>
        <w:rPr>
          <w:noProof/>
        </w:rPr>
        <w:drawing>
          <wp:inline distT="0" distB="0" distL="0" distR="0" wp14:anchorId="59CE6734" wp14:editId="72469546">
            <wp:extent cx="6858000" cy="37439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81DC" w14:textId="77777777" w:rsidR="004670F4" w:rsidRPr="004670F4" w:rsidRDefault="004670F4" w:rsidP="004670F4"/>
    <w:p w14:paraId="19FB4571" w14:textId="45C21192" w:rsidR="00BD447B" w:rsidRPr="00BD447B" w:rsidRDefault="00BD447B" w:rsidP="00BD447B"/>
    <w:p w14:paraId="629F3B2F" w14:textId="18D98BC1" w:rsidR="00CB7C0A" w:rsidRPr="00234B72" w:rsidRDefault="00CB7C0A" w:rsidP="00BD447B">
      <w:pPr>
        <w:pStyle w:val="Heading1"/>
        <w:ind w:left="720"/>
        <w:rPr>
          <w:rFonts w:asciiTheme="minorHAnsi" w:eastAsia="Times New Roman" w:hAnsiTheme="minorHAnsi" w:cstheme="minorHAnsi"/>
        </w:rPr>
      </w:pPr>
      <w:bookmarkStart w:id="42" w:name="_Toc129429093"/>
      <w:r w:rsidRPr="00234B72">
        <w:rPr>
          <w:rFonts w:asciiTheme="minorHAnsi" w:eastAsia="Times New Roman" w:hAnsiTheme="minorHAnsi" w:cstheme="minorHAnsi"/>
        </w:rPr>
        <w:t>LINKS TO GITHUB REPOSITORY</w:t>
      </w:r>
      <w:bookmarkEnd w:id="42"/>
    </w:p>
    <w:p w14:paraId="6BE69ADD" w14:textId="77777777" w:rsidR="00CB7C0A" w:rsidRPr="00B338FB" w:rsidRDefault="00CB7C0A" w:rsidP="004941CC">
      <w:pPr>
        <w:pStyle w:val="Heading2"/>
        <w:rPr>
          <w:rFonts w:asciiTheme="minorHAnsi" w:eastAsia="Times New Roman" w:hAnsiTheme="minorHAnsi" w:cstheme="minorHAnsi"/>
          <w:color w:val="595959" w:themeColor="text1" w:themeTint="A6"/>
          <w:sz w:val="32"/>
          <w:szCs w:val="32"/>
        </w:rPr>
      </w:pPr>
    </w:p>
    <w:p w14:paraId="1BE6B6E8" w14:textId="091DC949" w:rsidR="004941CC" w:rsidRDefault="00E72CD2" w:rsidP="004941CC">
      <w:pPr>
        <w:pStyle w:val="Heading2"/>
        <w:rPr>
          <w:rFonts w:asciiTheme="minorHAnsi" w:eastAsia="Times New Roman" w:hAnsiTheme="minorHAnsi" w:cstheme="minorHAnsi"/>
        </w:rPr>
      </w:pPr>
      <w:bookmarkStart w:id="43" w:name="_Toc129429094"/>
      <w:r>
        <w:rPr>
          <w:rFonts w:asciiTheme="minorHAnsi" w:eastAsia="Times New Roman" w:hAnsiTheme="minorHAnsi" w:cstheme="minorHAnsi"/>
        </w:rPr>
        <w:t>Project Folder, Final specification document and screenshots –</w:t>
      </w:r>
      <w:bookmarkEnd w:id="43"/>
    </w:p>
    <w:p w14:paraId="13F8D4CF" w14:textId="2E0729C0" w:rsidR="00E72CD2" w:rsidRPr="00E72CD2" w:rsidRDefault="00000000" w:rsidP="00E72CD2">
      <w:pPr>
        <w:rPr>
          <w:color w:val="7F7F7F" w:themeColor="text1" w:themeTint="80"/>
        </w:rPr>
      </w:pPr>
      <w:hyperlink r:id="rId23" w:history="1">
        <w:r w:rsidR="00327619" w:rsidRPr="00327619">
          <w:rPr>
            <w:rStyle w:val="Hyperlink"/>
          </w:rPr>
          <w:t>https://github.com/AnjaliRadhe/LearnersAcademy.git</w:t>
        </w:r>
      </w:hyperlink>
    </w:p>
    <w:p w14:paraId="0CFF8BE0" w14:textId="02F828C6" w:rsidR="004941CC" w:rsidRPr="00B338FB" w:rsidRDefault="00E72CD2" w:rsidP="004941CC">
      <w:pPr>
        <w:rPr>
          <w:rFonts w:cstheme="minorHAnsi"/>
        </w:rPr>
      </w:pPr>
      <w:r>
        <w:rPr>
          <w:rFonts w:cstheme="minorHAnsi"/>
          <w:sz w:val="21"/>
        </w:rPr>
        <w:t xml:space="preserve"> </w:t>
      </w:r>
    </w:p>
    <w:p w14:paraId="42A5DA08" w14:textId="77777777" w:rsidR="00EB6FEC" w:rsidRPr="00B338FB" w:rsidRDefault="00EB6FEC" w:rsidP="004941CC">
      <w:pPr>
        <w:rPr>
          <w:rFonts w:cstheme="minorHAnsi"/>
        </w:rPr>
      </w:pPr>
    </w:p>
    <w:p w14:paraId="6FAA2D96" w14:textId="77777777" w:rsidR="004941CC" w:rsidRPr="00B338FB" w:rsidRDefault="004941CC" w:rsidP="004941CC">
      <w:pPr>
        <w:rPr>
          <w:rFonts w:cstheme="minorHAnsi"/>
        </w:rPr>
      </w:pPr>
    </w:p>
    <w:p w14:paraId="59733922" w14:textId="66048883" w:rsidR="00675768" w:rsidRPr="00C544F1" w:rsidRDefault="00C544F1" w:rsidP="00E72CD2">
      <w:pPr>
        <w:pStyle w:val="Heading1"/>
      </w:pPr>
      <w:bookmarkStart w:id="44" w:name="_Toc129429095"/>
      <w:r>
        <w:rPr>
          <w:rFonts w:asciiTheme="minorHAnsi" w:hAnsiTheme="minorHAnsi" w:cstheme="minorHAnsi"/>
        </w:rPr>
        <w:t>CONCLUSION</w:t>
      </w:r>
      <w:bookmarkEnd w:id="44"/>
    </w:p>
    <w:p w14:paraId="43394B7D" w14:textId="33940B38" w:rsidR="00E72CD2" w:rsidRPr="001501E8" w:rsidRDefault="008C1A69" w:rsidP="008C1A69">
      <w:pPr>
        <w:rPr>
          <w:color w:val="7F7F7F" w:themeColor="text1" w:themeTint="80"/>
        </w:rPr>
      </w:pPr>
      <w:r w:rsidRPr="008C1A69">
        <w:rPr>
          <w:color w:val="7F7F7F" w:themeColor="text1" w:themeTint="80"/>
        </w:rPr>
        <w:t> </w:t>
      </w:r>
      <w:r>
        <w:rPr>
          <w:color w:val="7F7F7F" w:themeColor="text1" w:themeTint="80"/>
        </w:rPr>
        <w:t xml:space="preserve">The project is to </w:t>
      </w:r>
      <w:r w:rsidRPr="008C1A69">
        <w:rPr>
          <w:color w:val="7F7F7F" w:themeColor="text1" w:themeTint="80"/>
        </w:rPr>
        <w:t xml:space="preserve">design and develop a </w:t>
      </w:r>
      <w:r>
        <w:rPr>
          <w:color w:val="7F7F7F" w:themeColor="text1" w:themeTint="80"/>
        </w:rPr>
        <w:t xml:space="preserve">highly functional </w:t>
      </w:r>
      <w:r w:rsidRPr="008C1A69">
        <w:rPr>
          <w:color w:val="7F7F7F" w:themeColor="text1" w:themeTint="80"/>
        </w:rPr>
        <w:t>backend administrative portal for the Learner’s Academy.</w:t>
      </w:r>
    </w:p>
    <w:sectPr w:rsidR="00E72CD2" w:rsidRPr="001501E8" w:rsidSect="00EB6FEC">
      <w:footerReference w:type="default" r:id="rId24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57BC" w14:textId="77777777" w:rsidR="008E64B0" w:rsidRDefault="008E64B0" w:rsidP="00B01A05">
      <w:r>
        <w:separator/>
      </w:r>
    </w:p>
  </w:endnote>
  <w:endnote w:type="continuationSeparator" w:id="0">
    <w:p w14:paraId="08D30161" w14:textId="77777777" w:rsidR="008E64B0" w:rsidRDefault="008E64B0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67E3" w14:textId="77777777" w:rsidR="007025AD" w:rsidRPr="007025AD" w:rsidRDefault="007025AD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6C583E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00493753" w14:textId="77777777" w:rsidR="007025AD" w:rsidRDefault="0070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2026" w14:textId="77777777" w:rsidR="008E64B0" w:rsidRDefault="008E64B0" w:rsidP="00B01A05">
      <w:r>
        <w:separator/>
      </w:r>
    </w:p>
  </w:footnote>
  <w:footnote w:type="continuationSeparator" w:id="0">
    <w:p w14:paraId="10DA34E8" w14:textId="77777777" w:rsidR="008E64B0" w:rsidRDefault="008E64B0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33"/>
    <w:multiLevelType w:val="multilevel"/>
    <w:tmpl w:val="4AB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D5"/>
    <w:multiLevelType w:val="hybridMultilevel"/>
    <w:tmpl w:val="D6225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1CED6D60"/>
    <w:multiLevelType w:val="multilevel"/>
    <w:tmpl w:val="B77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4E5"/>
    <w:multiLevelType w:val="hybridMultilevel"/>
    <w:tmpl w:val="803044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264ED"/>
    <w:multiLevelType w:val="hybridMultilevel"/>
    <w:tmpl w:val="6C18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F4B2F"/>
    <w:multiLevelType w:val="hybridMultilevel"/>
    <w:tmpl w:val="35485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AB47F01"/>
    <w:multiLevelType w:val="hybridMultilevel"/>
    <w:tmpl w:val="239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6C111B81"/>
    <w:multiLevelType w:val="multilevel"/>
    <w:tmpl w:val="C5B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318577675">
    <w:abstractNumId w:val="10"/>
  </w:num>
  <w:num w:numId="2" w16cid:durableId="822620383">
    <w:abstractNumId w:val="12"/>
  </w:num>
  <w:num w:numId="3" w16cid:durableId="627007183">
    <w:abstractNumId w:val="8"/>
  </w:num>
  <w:num w:numId="4" w16cid:durableId="1597249386">
    <w:abstractNumId w:val="14"/>
  </w:num>
  <w:num w:numId="5" w16cid:durableId="94906151">
    <w:abstractNumId w:val="18"/>
  </w:num>
  <w:num w:numId="6" w16cid:durableId="19867785">
    <w:abstractNumId w:val="4"/>
  </w:num>
  <w:num w:numId="7" w16cid:durableId="1875455960">
    <w:abstractNumId w:val="9"/>
  </w:num>
  <w:num w:numId="8" w16cid:durableId="49890939">
    <w:abstractNumId w:val="3"/>
  </w:num>
  <w:num w:numId="9" w16cid:durableId="88278386">
    <w:abstractNumId w:val="17"/>
  </w:num>
  <w:num w:numId="10" w16cid:durableId="7143434">
    <w:abstractNumId w:val="2"/>
  </w:num>
  <w:num w:numId="11" w16cid:durableId="1808737203">
    <w:abstractNumId w:val="16"/>
  </w:num>
  <w:num w:numId="12" w16cid:durableId="861749718">
    <w:abstractNumId w:val="0"/>
  </w:num>
  <w:num w:numId="13" w16cid:durableId="1466199023">
    <w:abstractNumId w:val="0"/>
  </w:num>
  <w:num w:numId="14" w16cid:durableId="146619902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7487153">
    <w:abstractNumId w:val="5"/>
  </w:num>
  <w:num w:numId="16" w16cid:durableId="752313065">
    <w:abstractNumId w:val="13"/>
  </w:num>
  <w:num w:numId="17" w16cid:durableId="1426270088">
    <w:abstractNumId w:val="7"/>
  </w:num>
  <w:num w:numId="18" w16cid:durableId="1599101131">
    <w:abstractNumId w:val="15"/>
  </w:num>
  <w:num w:numId="19" w16cid:durableId="1575699125">
    <w:abstractNumId w:val="11"/>
  </w:num>
  <w:num w:numId="20" w16cid:durableId="1841192677">
    <w:abstractNumId w:val="6"/>
  </w:num>
  <w:num w:numId="21" w16cid:durableId="102440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7"/>
    <w:rsid w:val="0000378B"/>
    <w:rsid w:val="00005554"/>
    <w:rsid w:val="000068A2"/>
    <w:rsid w:val="0001154A"/>
    <w:rsid w:val="00014873"/>
    <w:rsid w:val="0002069E"/>
    <w:rsid w:val="00033503"/>
    <w:rsid w:val="000377AE"/>
    <w:rsid w:val="00043993"/>
    <w:rsid w:val="00044BBF"/>
    <w:rsid w:val="0007196B"/>
    <w:rsid w:val="00074389"/>
    <w:rsid w:val="000771DC"/>
    <w:rsid w:val="000809A7"/>
    <w:rsid w:val="000841F1"/>
    <w:rsid w:val="00092F63"/>
    <w:rsid w:val="00096626"/>
    <w:rsid w:val="000A6305"/>
    <w:rsid w:val="000A7AEF"/>
    <w:rsid w:val="000B31AF"/>
    <w:rsid w:val="000C1664"/>
    <w:rsid w:val="000C2B36"/>
    <w:rsid w:val="000C5AA8"/>
    <w:rsid w:val="000D3B9D"/>
    <w:rsid w:val="000D7167"/>
    <w:rsid w:val="001224AD"/>
    <w:rsid w:val="00132468"/>
    <w:rsid w:val="0014046B"/>
    <w:rsid w:val="001405DC"/>
    <w:rsid w:val="001433AA"/>
    <w:rsid w:val="0014658F"/>
    <w:rsid w:val="001501E8"/>
    <w:rsid w:val="00160603"/>
    <w:rsid w:val="00166856"/>
    <w:rsid w:val="0016761D"/>
    <w:rsid w:val="001756F3"/>
    <w:rsid w:val="00185D3D"/>
    <w:rsid w:val="001977AD"/>
    <w:rsid w:val="001B1B60"/>
    <w:rsid w:val="001B3296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34B72"/>
    <w:rsid w:val="00243542"/>
    <w:rsid w:val="002447E5"/>
    <w:rsid w:val="00244C0D"/>
    <w:rsid w:val="00251275"/>
    <w:rsid w:val="00272B2C"/>
    <w:rsid w:val="00273CEE"/>
    <w:rsid w:val="002A3CCC"/>
    <w:rsid w:val="002B44C0"/>
    <w:rsid w:val="002D2D29"/>
    <w:rsid w:val="002D4552"/>
    <w:rsid w:val="002D5EAD"/>
    <w:rsid w:val="002D7AB8"/>
    <w:rsid w:val="00311760"/>
    <w:rsid w:val="003129AD"/>
    <w:rsid w:val="0031475D"/>
    <w:rsid w:val="00325CC7"/>
    <w:rsid w:val="00327619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06D6F"/>
    <w:rsid w:val="00413DC8"/>
    <w:rsid w:val="00435653"/>
    <w:rsid w:val="00446168"/>
    <w:rsid w:val="00464788"/>
    <w:rsid w:val="004670F4"/>
    <w:rsid w:val="00467FC8"/>
    <w:rsid w:val="00492C36"/>
    <w:rsid w:val="004941CC"/>
    <w:rsid w:val="004961C2"/>
    <w:rsid w:val="00497160"/>
    <w:rsid w:val="00497AB5"/>
    <w:rsid w:val="004B21E8"/>
    <w:rsid w:val="004B7728"/>
    <w:rsid w:val="004D53F9"/>
    <w:rsid w:val="004D5595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2694F"/>
    <w:rsid w:val="006535AA"/>
    <w:rsid w:val="006568B4"/>
    <w:rsid w:val="00657C81"/>
    <w:rsid w:val="00665F5E"/>
    <w:rsid w:val="00666561"/>
    <w:rsid w:val="00666C1E"/>
    <w:rsid w:val="00673098"/>
    <w:rsid w:val="00675768"/>
    <w:rsid w:val="00690D23"/>
    <w:rsid w:val="006B7D0E"/>
    <w:rsid w:val="006C583E"/>
    <w:rsid w:val="006C620E"/>
    <w:rsid w:val="006C6A0C"/>
    <w:rsid w:val="006E0964"/>
    <w:rsid w:val="006F1867"/>
    <w:rsid w:val="006F3DC2"/>
    <w:rsid w:val="006F5384"/>
    <w:rsid w:val="007025AD"/>
    <w:rsid w:val="00702DDD"/>
    <w:rsid w:val="00704F61"/>
    <w:rsid w:val="007121B8"/>
    <w:rsid w:val="00712454"/>
    <w:rsid w:val="00716677"/>
    <w:rsid w:val="00717895"/>
    <w:rsid w:val="00750BF6"/>
    <w:rsid w:val="00761512"/>
    <w:rsid w:val="00762989"/>
    <w:rsid w:val="00763525"/>
    <w:rsid w:val="007772D3"/>
    <w:rsid w:val="00781CE1"/>
    <w:rsid w:val="00793B27"/>
    <w:rsid w:val="0079789B"/>
    <w:rsid w:val="007F70A6"/>
    <w:rsid w:val="00806613"/>
    <w:rsid w:val="00811B86"/>
    <w:rsid w:val="008120E4"/>
    <w:rsid w:val="0081333F"/>
    <w:rsid w:val="00817DB4"/>
    <w:rsid w:val="00824CE1"/>
    <w:rsid w:val="00840CF7"/>
    <w:rsid w:val="0086192E"/>
    <w:rsid w:val="00876089"/>
    <w:rsid w:val="0088124E"/>
    <w:rsid w:val="0089085A"/>
    <w:rsid w:val="008A5C9F"/>
    <w:rsid w:val="008B7C48"/>
    <w:rsid w:val="008C1A69"/>
    <w:rsid w:val="008C3DF3"/>
    <w:rsid w:val="008D3809"/>
    <w:rsid w:val="008D4662"/>
    <w:rsid w:val="008E0F52"/>
    <w:rsid w:val="008E64B0"/>
    <w:rsid w:val="008E7484"/>
    <w:rsid w:val="008F30DF"/>
    <w:rsid w:val="009014B6"/>
    <w:rsid w:val="00903CE4"/>
    <w:rsid w:val="0091097D"/>
    <w:rsid w:val="009168B2"/>
    <w:rsid w:val="00920119"/>
    <w:rsid w:val="009218AD"/>
    <w:rsid w:val="00935687"/>
    <w:rsid w:val="00937B38"/>
    <w:rsid w:val="009502AD"/>
    <w:rsid w:val="00965107"/>
    <w:rsid w:val="00970D98"/>
    <w:rsid w:val="009811BF"/>
    <w:rsid w:val="00990716"/>
    <w:rsid w:val="009A6136"/>
    <w:rsid w:val="009B354D"/>
    <w:rsid w:val="009C1197"/>
    <w:rsid w:val="009C7C35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82261"/>
    <w:rsid w:val="00AB209B"/>
    <w:rsid w:val="00AB30F3"/>
    <w:rsid w:val="00AC1FED"/>
    <w:rsid w:val="00AC6281"/>
    <w:rsid w:val="00AF1761"/>
    <w:rsid w:val="00AF6008"/>
    <w:rsid w:val="00B01A05"/>
    <w:rsid w:val="00B338FB"/>
    <w:rsid w:val="00B366E3"/>
    <w:rsid w:val="00B40948"/>
    <w:rsid w:val="00B50C12"/>
    <w:rsid w:val="00B5437C"/>
    <w:rsid w:val="00B622FB"/>
    <w:rsid w:val="00B6421A"/>
    <w:rsid w:val="00B753BF"/>
    <w:rsid w:val="00B867C1"/>
    <w:rsid w:val="00B90509"/>
    <w:rsid w:val="00BB0C36"/>
    <w:rsid w:val="00BD447B"/>
    <w:rsid w:val="00BE3E7F"/>
    <w:rsid w:val="00BE6054"/>
    <w:rsid w:val="00BF3DE2"/>
    <w:rsid w:val="00BF7662"/>
    <w:rsid w:val="00C30240"/>
    <w:rsid w:val="00C36FAA"/>
    <w:rsid w:val="00C45C77"/>
    <w:rsid w:val="00C468A5"/>
    <w:rsid w:val="00C544F1"/>
    <w:rsid w:val="00C64B4E"/>
    <w:rsid w:val="00C739B9"/>
    <w:rsid w:val="00C7402E"/>
    <w:rsid w:val="00C74202"/>
    <w:rsid w:val="00C77741"/>
    <w:rsid w:val="00C80620"/>
    <w:rsid w:val="00C927A4"/>
    <w:rsid w:val="00C938AE"/>
    <w:rsid w:val="00C949AD"/>
    <w:rsid w:val="00CA6370"/>
    <w:rsid w:val="00CA64DD"/>
    <w:rsid w:val="00CB7C0A"/>
    <w:rsid w:val="00CE3B0B"/>
    <w:rsid w:val="00CF53DC"/>
    <w:rsid w:val="00D02899"/>
    <w:rsid w:val="00D15303"/>
    <w:rsid w:val="00D20D28"/>
    <w:rsid w:val="00D35B58"/>
    <w:rsid w:val="00D404D2"/>
    <w:rsid w:val="00D82800"/>
    <w:rsid w:val="00DE6C8B"/>
    <w:rsid w:val="00DF00E4"/>
    <w:rsid w:val="00DF2717"/>
    <w:rsid w:val="00E1566E"/>
    <w:rsid w:val="00E261ED"/>
    <w:rsid w:val="00E26AB8"/>
    <w:rsid w:val="00E54AE8"/>
    <w:rsid w:val="00E72C62"/>
    <w:rsid w:val="00E72CD2"/>
    <w:rsid w:val="00E75D3C"/>
    <w:rsid w:val="00E8207C"/>
    <w:rsid w:val="00E829EA"/>
    <w:rsid w:val="00E960B2"/>
    <w:rsid w:val="00EA0984"/>
    <w:rsid w:val="00EB5AAE"/>
    <w:rsid w:val="00EB6A86"/>
    <w:rsid w:val="00EB6FEC"/>
    <w:rsid w:val="00EF2733"/>
    <w:rsid w:val="00F030B9"/>
    <w:rsid w:val="00F11C46"/>
    <w:rsid w:val="00F157D7"/>
    <w:rsid w:val="00F17080"/>
    <w:rsid w:val="00F36F1D"/>
    <w:rsid w:val="00F54105"/>
    <w:rsid w:val="00F80DB1"/>
    <w:rsid w:val="00F854D9"/>
    <w:rsid w:val="00F86B99"/>
    <w:rsid w:val="00F918B4"/>
    <w:rsid w:val="00FA377A"/>
    <w:rsid w:val="00FB42FA"/>
    <w:rsid w:val="00FB7A35"/>
    <w:rsid w:val="00FC44EC"/>
    <w:rsid w:val="00FC6B28"/>
    <w:rsid w:val="00FD3860"/>
    <w:rsid w:val="00FE5E40"/>
    <w:rsid w:val="00FF222F"/>
    <w:rsid w:val="00FF547D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4D01D"/>
  <w14:defaultImageDpi w14:val="32767"/>
  <w15:docId w15:val="{06A5D781-1D3C-4C17-9749-8950AE9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096626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E72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D2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0841F1"/>
  </w:style>
  <w:style w:type="character" w:styleId="Strong">
    <w:name w:val="Strong"/>
    <w:basedOn w:val="DefaultParagraphFont"/>
    <w:uiPriority w:val="22"/>
    <w:qFormat/>
    <w:rsid w:val="00BD4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447B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njaliRadhe/LearnersAcademy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kie\Downloads\IC-Software-Technical-Specification-9008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ED197D-F38A-4F73-BB3D-CAC16868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IC-Software-Technical-Specification-9008_WORD</Template>
  <TotalTime>127</TotalTime>
  <Pages>13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</dc:creator>
  <cp:lastModifiedBy>Sivaraj Ganesan</cp:lastModifiedBy>
  <cp:revision>38</cp:revision>
  <cp:lastPrinted>2016-11-18T18:21:00Z</cp:lastPrinted>
  <dcterms:created xsi:type="dcterms:W3CDTF">2022-11-18T00:14:00Z</dcterms:created>
  <dcterms:modified xsi:type="dcterms:W3CDTF">2023-03-11T01:13:00Z</dcterms:modified>
</cp:coreProperties>
</file>